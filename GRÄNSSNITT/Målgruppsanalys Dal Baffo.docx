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7BACE" w14:textId="7EF0C560" w:rsidR="00906393" w:rsidRPr="00107F3F" w:rsidRDefault="00575A78" w:rsidP="00906393">
      <w:pPr>
        <w:pStyle w:val="Underrubrik"/>
      </w:pPr>
      <w:sdt>
        <w:sdtPr>
          <w:alias w:val="Version:"/>
          <w:tag w:val="Version:"/>
          <w:id w:val="-388120297"/>
          <w:placeholder>
            <w:docPart w:val="E4EEC0EB3A1B463CB64E22658170EE73"/>
          </w:placeholder>
          <w:temporary/>
          <w:showingPlcHdr/>
          <w15:appearance w15:val="hidden"/>
        </w:sdtPr>
        <w:sdtEndPr/>
        <w:sdtContent>
          <w:r w:rsidR="00906393" w:rsidRPr="00107F3F">
            <w:rPr>
              <w:lang w:bidi="sv-SE"/>
            </w:rPr>
            <w:t>Version</w:t>
          </w:r>
        </w:sdtContent>
      </w:sdt>
      <w:r w:rsidR="00906393" w:rsidRPr="00107F3F">
        <w:rPr>
          <w:lang w:bidi="sv-SE"/>
        </w:rPr>
        <w:t xml:space="preserve"> </w:t>
      </w:r>
      <w:r w:rsidR="00AD17CA">
        <w:t>1.0</w:t>
      </w:r>
    </w:p>
    <w:sdt>
      <w:sdtPr>
        <w:alias w:val="Ange datum:"/>
        <w:tag w:val="Ange datum:"/>
        <w:id w:val="-2072651219"/>
        <w:placeholder>
          <w:docPart w:val="F43D9FD6273942EFA06162FF01FA557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4F3634F2" w14:textId="002A868B" w:rsidR="00906393" w:rsidRPr="00107F3F" w:rsidRDefault="00AD17CA" w:rsidP="00906393">
          <w:pPr>
            <w:pStyle w:val="Underrubrik"/>
          </w:pPr>
          <w:r>
            <w:t>2021-04-12</w:t>
          </w:r>
        </w:p>
      </w:sdtContent>
    </w:sdt>
    <w:p w14:paraId="6D9A0606" w14:textId="77777777" w:rsidR="00906393" w:rsidRPr="00107F3F" w:rsidRDefault="00906393" w:rsidP="00906393">
      <w:pPr>
        <w:pStyle w:val="Logotyp"/>
      </w:pPr>
      <w:r w:rsidRPr="00107F3F">
        <w:rPr>
          <w:noProof/>
          <w:lang w:val="en-US" w:eastAsia="zh-CN"/>
        </w:rPr>
        <w:drawing>
          <wp:inline distT="0" distB="0" distL="0" distR="0" wp14:anchorId="0E440BC2" wp14:editId="6D8F253B">
            <wp:extent cx="2629677" cy="941147"/>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tretch>
                      <a:fillRect/>
                    </a:stretch>
                  </pic:blipFill>
                  <pic:spPr>
                    <a:xfrm>
                      <a:off x="0" y="0"/>
                      <a:ext cx="2629677" cy="941147"/>
                    </a:xfrm>
                    <a:prstGeom prst="rect">
                      <a:avLst/>
                    </a:prstGeom>
                  </pic:spPr>
                </pic:pic>
              </a:graphicData>
            </a:graphic>
          </wp:inline>
        </w:drawing>
      </w:r>
    </w:p>
    <w:sdt>
      <w:sdtPr>
        <w:alias w:val="Ange rubrik:"/>
        <w:tag w:val="Ange rubrik:"/>
        <w:id w:val="1212537942"/>
        <w:placeholder>
          <w:docPart w:val="9EFDB8D4E69B434496DCE3E5DC6CC6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8E5F36A" w14:textId="22CB27EA" w:rsidR="00906393" w:rsidRPr="00107F3F" w:rsidRDefault="00AD17CA" w:rsidP="00906393">
          <w:pPr>
            <w:pStyle w:val="Rubrik"/>
          </w:pPr>
          <w:r>
            <w:t>Målgruppsanalys</w:t>
          </w:r>
        </w:p>
      </w:sdtContent>
    </w:sdt>
    <w:sdt>
      <w:sdtPr>
        <w:alias w:val="Ange underrubrik:"/>
        <w:tag w:val="Ange underrubrik:"/>
        <w:id w:val="-450009744"/>
        <w:placeholder>
          <w:docPart w:val="56EAB5C1642D41D4AB6706DF5C9ACBC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8B7FE41" w14:textId="40E7C113" w:rsidR="00906393" w:rsidRPr="00107F3F" w:rsidRDefault="00AD17CA" w:rsidP="00906393">
          <w:pPr>
            <w:pStyle w:val="Underrubrik"/>
          </w:pPr>
          <w:r>
            <w:t>till Dal baffo</w:t>
          </w:r>
        </w:p>
      </w:sdtContent>
    </w:sdt>
    <w:p w14:paraId="05A1C7CD" w14:textId="699E7D7C" w:rsidR="00906393" w:rsidRPr="00107F3F" w:rsidRDefault="00575A78" w:rsidP="00906393">
      <w:pPr>
        <w:pStyle w:val="Kontaktinformation"/>
      </w:pPr>
      <w:sdt>
        <w:sdtPr>
          <w:alias w:val="Presenteras av:"/>
          <w:tag w:val="Presenteras av:"/>
          <w:id w:val="345457498"/>
          <w:placeholder>
            <w:docPart w:val="19678893229E43988B9822EA8DE29FE6"/>
          </w:placeholder>
          <w:temporary/>
          <w:showingPlcHdr/>
          <w15:appearance w15:val="hidden"/>
        </w:sdtPr>
        <w:sdtEndPr/>
        <w:sdtContent>
          <w:r w:rsidR="00906393" w:rsidRPr="00107F3F">
            <w:rPr>
              <w:lang w:bidi="sv-SE"/>
            </w:rPr>
            <w:t>Presenteras av</w:t>
          </w:r>
        </w:sdtContent>
      </w:sdt>
      <w:r w:rsidR="00906393" w:rsidRPr="00107F3F">
        <w:rPr>
          <w:lang w:bidi="sv-SE"/>
        </w:rPr>
        <w:t xml:space="preserve">: </w:t>
      </w:r>
      <w:sdt>
        <w:sdtPr>
          <w:alias w:val="Ange ditt namn:"/>
          <w:tag w:val="Ange ditt namn:"/>
          <w:id w:val="309291052"/>
          <w:placeholder>
            <w:docPart w:val="1890A58A30694802BDBC6A67E77E427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D17CA">
            <w:t>herman bahr</w:t>
          </w:r>
        </w:sdtContent>
      </w:sdt>
    </w:p>
    <w:p w14:paraId="2A7AC230" w14:textId="29A104B4" w:rsidR="00906393" w:rsidRPr="00107F3F" w:rsidRDefault="00575A78" w:rsidP="00906393">
      <w:pPr>
        <w:pStyle w:val="Kontaktinformation"/>
      </w:pPr>
      <w:sdt>
        <w:sdtPr>
          <w:alias w:val="Ange företagsnamn:"/>
          <w:tag w:val="Ange företagsnamn:"/>
          <w:id w:val="733736139"/>
          <w:placeholder>
            <w:docPart w:val="EBF302D6B308430D955247541BE820C6"/>
          </w:placeholder>
          <w:dataBinding w:prefixMappings="xmlns:ns0='http://schemas.openxmlformats.org/officeDocument/2006/extended-properties' " w:xpath="/ns0:Properties[1]/ns0:Company[1]" w:storeItemID="{6668398D-A668-4E3E-A5EB-62B293D839F1}"/>
          <w15:appearance w15:val="hidden"/>
          <w:text w:multiLine="1"/>
        </w:sdtPr>
        <w:sdtEndPr/>
        <w:sdtContent>
          <w:r w:rsidR="00AD17CA">
            <w:t>dal baffo</w:t>
          </w:r>
        </w:sdtContent>
      </w:sdt>
    </w:p>
    <w:p w14:paraId="4278868D" w14:textId="7411AF04" w:rsidR="00906393" w:rsidRPr="00107F3F" w:rsidRDefault="00AD17CA" w:rsidP="00906393">
      <w:pPr>
        <w:pStyle w:val="Kontaktinformation"/>
      </w:pPr>
      <w:sdt>
        <w:sdtPr>
          <w:alias w:val="Ange företagets adress:"/>
          <w:tag w:val="Ange företagets adress:"/>
          <w:id w:val="-1515219664"/>
          <w:placeholder>
            <w:docPart w:val="95F49ACD9F2744AB95D506D9293056EF"/>
          </w:placeholder>
          <w:dataBinding w:prefixMappings="xmlns:ns0='http://schemas.microsoft.com/office/2006/coverPageProps' " w:xpath="/ns0:CoverPageProperties[1]/ns0:CompanyAddress[1]" w:storeItemID="{55AF091B-3C7A-41E3-B477-F2FDAA23CFDA}"/>
          <w15:appearance w15:val="hidden"/>
          <w:text w:multiLine="1"/>
        </w:sdtPr>
        <w:sdtContent>
          <w:r>
            <w:t>östra</w:t>
          </w:r>
          <w:r w:rsidR="004B67D5">
            <w:t xml:space="preserve"> </w:t>
          </w:r>
          <w:r>
            <w:t xml:space="preserve">storgatan, </w:t>
          </w:r>
          <w:r w:rsidRPr="00AD17CA">
            <w:t>553 21 Jönköping</w:t>
          </w:r>
        </w:sdtContent>
      </w:sdt>
    </w:p>
    <w:sdt>
      <w:sdtPr>
        <w:alias w:val="Titel:"/>
        <w:tag w:val="Titel:"/>
        <w:id w:val="135919152"/>
        <w:placeholder>
          <w:docPart w:val="68B13F5679724D658864C93E8AF8C64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24CEA445" w14:textId="7B707C1A" w:rsidR="00906393" w:rsidRPr="00107F3F" w:rsidRDefault="00AD17CA" w:rsidP="00906393">
          <w:pPr>
            <w:pStyle w:val="Rubrik1"/>
          </w:pPr>
          <w:r>
            <w:t>Målgruppsanalys</w:t>
          </w:r>
        </w:p>
      </w:sdtContent>
    </w:sdt>
    <w:p w14:paraId="2680A4C3" w14:textId="0D32F03A" w:rsidR="00906393" w:rsidRPr="00107F3F" w:rsidRDefault="004B67D5" w:rsidP="00906393">
      <w:pPr>
        <w:pStyle w:val="Rubrik2"/>
      </w:pPr>
      <w:r>
        <w:t>Uppdrag och Mål</w:t>
      </w:r>
    </w:p>
    <w:p w14:paraId="303DA16F" w14:textId="62BC8839" w:rsidR="00906393" w:rsidRPr="00107F3F" w:rsidRDefault="00906393" w:rsidP="00906393">
      <w:pPr>
        <w:pStyle w:val="Rubrik3"/>
      </w:pPr>
    </w:p>
    <w:p w14:paraId="76369E5C" w14:textId="728F6DDB" w:rsidR="004B67D5" w:rsidRDefault="004B67D5" w:rsidP="004B67D5">
      <w:r>
        <w:t xml:space="preserve">Dal </w:t>
      </w:r>
      <w:proofErr w:type="spellStart"/>
      <w:r>
        <w:t>Baffo</w:t>
      </w:r>
      <w:proofErr w:type="spellEnd"/>
      <w:r>
        <w:t xml:space="preserve"> är en Restaurang med målet och uppdraget att tilldela en trevlig miljö samt utsökt mat på en ny nivå</w:t>
      </w:r>
      <w:r>
        <w:t>.</w:t>
      </w:r>
    </w:p>
    <w:p w14:paraId="3A1EEFCA" w14:textId="03765F4D" w:rsidR="004B67D5" w:rsidRDefault="004B67D5" w:rsidP="004B67D5">
      <w:r>
        <w:t xml:space="preserve">Vi är här för att konsumenten ska kunna ha en trevlig lunch eller middag vare </w:t>
      </w:r>
      <w:proofErr w:type="gramStart"/>
      <w:r>
        <w:t>sej</w:t>
      </w:r>
      <w:proofErr w:type="gramEnd"/>
      <w:r>
        <w:t xml:space="preserve"> dem är ensamma, på dejt eller med familjen eller vänner och se till att konsumenten alltid kan känna sig säker att vi erbjuder konstant god mat</w:t>
      </w:r>
      <w:r>
        <w:t>.</w:t>
      </w:r>
    </w:p>
    <w:p w14:paraId="6F32C072" w14:textId="090DCD74" w:rsidR="004B67D5" w:rsidRDefault="004B67D5" w:rsidP="004B67D5"/>
    <w:p w14:paraId="718F8E50" w14:textId="2B539597" w:rsidR="004B67D5" w:rsidRDefault="004B67D5" w:rsidP="004B67D5"/>
    <w:p w14:paraId="409E8584" w14:textId="1C74F39E" w:rsidR="004B67D5" w:rsidRDefault="004B67D5" w:rsidP="004B67D5"/>
    <w:p w14:paraId="4DB2C5FF" w14:textId="5E629A0E" w:rsidR="004B67D5" w:rsidRDefault="004B67D5" w:rsidP="004B67D5"/>
    <w:p w14:paraId="07BD03CD" w14:textId="7947747C" w:rsidR="004B67D5" w:rsidRDefault="004B67D5" w:rsidP="004B67D5"/>
    <w:p w14:paraId="454CAEE9" w14:textId="29DEEFD8" w:rsidR="004B67D5" w:rsidRDefault="004B67D5" w:rsidP="004B67D5"/>
    <w:p w14:paraId="68A40B15" w14:textId="784A07C2" w:rsidR="004B67D5" w:rsidRDefault="004B67D5" w:rsidP="004B67D5"/>
    <w:p w14:paraId="4B18833B" w14:textId="066F3BB0" w:rsidR="004B67D5" w:rsidRDefault="004B67D5" w:rsidP="004B67D5"/>
    <w:p w14:paraId="74518CD3" w14:textId="77947C33" w:rsidR="004B67D5" w:rsidRDefault="004B67D5" w:rsidP="004B67D5"/>
    <w:p w14:paraId="166DB2FB" w14:textId="097803CE" w:rsidR="004B67D5" w:rsidRDefault="004B67D5" w:rsidP="004B67D5"/>
    <w:p w14:paraId="5C36A74A" w14:textId="37BC973A" w:rsidR="004B67D5" w:rsidRDefault="004B67D5" w:rsidP="004B67D5"/>
    <w:p w14:paraId="590261A3" w14:textId="4B6894B0" w:rsidR="004B67D5" w:rsidRDefault="004B67D5" w:rsidP="004B67D5"/>
    <w:p w14:paraId="061D020D" w14:textId="21E46598" w:rsidR="004B67D5" w:rsidRDefault="004B67D5" w:rsidP="004B67D5"/>
    <w:p w14:paraId="521A4CE3" w14:textId="5604840B" w:rsidR="004B67D5" w:rsidRDefault="004B67D5" w:rsidP="004B67D5"/>
    <w:p w14:paraId="064A8333" w14:textId="7397EFE6" w:rsidR="004B67D5" w:rsidRDefault="004B67D5" w:rsidP="004B67D5"/>
    <w:p w14:paraId="26DB497C" w14:textId="459EE87F" w:rsidR="004B67D5" w:rsidRDefault="004B67D5" w:rsidP="004B67D5"/>
    <w:p w14:paraId="7C4A30CA" w14:textId="453EC1B9" w:rsidR="004B67D5" w:rsidRDefault="004B67D5" w:rsidP="004B67D5"/>
    <w:p w14:paraId="139AB84B" w14:textId="319CBFCE" w:rsidR="004B67D5" w:rsidRDefault="004B67D5" w:rsidP="004B67D5"/>
    <w:p w14:paraId="65772244" w14:textId="266A8224" w:rsidR="004B67D5" w:rsidRDefault="004B67D5" w:rsidP="004B67D5"/>
    <w:p w14:paraId="5F0F6715" w14:textId="6CF27FD2" w:rsidR="004B67D5" w:rsidRDefault="004B67D5" w:rsidP="004B67D5"/>
    <w:p w14:paraId="2E1E8A69" w14:textId="64B0A001" w:rsidR="004B67D5" w:rsidRDefault="004B67D5" w:rsidP="004B67D5"/>
    <w:p w14:paraId="66F7399A" w14:textId="3569B0B9" w:rsidR="004B67D5" w:rsidRDefault="004B67D5" w:rsidP="004B67D5"/>
    <w:p w14:paraId="32AD72A3" w14:textId="4313B15B" w:rsidR="004B67D5" w:rsidRDefault="004B67D5" w:rsidP="004B67D5"/>
    <w:p w14:paraId="6587B73D" w14:textId="228D8E6E" w:rsidR="004B67D5" w:rsidRDefault="004B67D5" w:rsidP="004B67D5"/>
    <w:p w14:paraId="2B9DE1B0" w14:textId="62E7DA9A" w:rsidR="004B67D5" w:rsidRDefault="004B67D5" w:rsidP="004B67D5"/>
    <w:p w14:paraId="73BA3297" w14:textId="4933B33B" w:rsidR="004B67D5" w:rsidRDefault="004B67D5" w:rsidP="004B67D5"/>
    <w:p w14:paraId="3A0288BA" w14:textId="3E489E80" w:rsidR="002C74C0" w:rsidRDefault="00575A78"/>
    <w:p w14:paraId="4DB88B95" w14:textId="3972E208" w:rsidR="004B67D5" w:rsidRPr="00107F3F" w:rsidRDefault="004B67D5" w:rsidP="004B67D5">
      <w:pPr>
        <w:pStyle w:val="Rubrik2"/>
      </w:pPr>
      <w:r>
        <w:lastRenderedPageBreak/>
        <w:t>Makrnadsundersökning</w:t>
      </w:r>
    </w:p>
    <w:p w14:paraId="3BCFBFDA" w14:textId="77777777" w:rsidR="004B67D5" w:rsidRPr="00107F3F" w:rsidRDefault="004B67D5" w:rsidP="004B67D5">
      <w:pPr>
        <w:pStyle w:val="Rubrik3"/>
      </w:pPr>
    </w:p>
    <w:p w14:paraId="02F5693F" w14:textId="7F2B7B3A" w:rsidR="004B67D5" w:rsidRDefault="004B67D5">
      <w:r>
        <w:t xml:space="preserve">För att undersöka målgruppen samt marknaden skapade vi en enkät via Google forms med frågor som tar reda på vad målgruppen är ute efter </w:t>
      </w:r>
      <w:proofErr w:type="gramStart"/>
      <w:r w:rsidR="0055016F">
        <w:t>av</w:t>
      </w:r>
      <w:proofErr w:type="gramEnd"/>
      <w:r>
        <w:t xml:space="preserve"> oss. Enkät är skriven på svenska eftersom </w:t>
      </w:r>
      <w:r w:rsidR="0055016F">
        <w:t xml:space="preserve">Dal </w:t>
      </w:r>
      <w:proofErr w:type="spellStart"/>
      <w:r w:rsidR="0055016F">
        <w:t>baffo</w:t>
      </w:r>
      <w:proofErr w:type="spellEnd"/>
      <w:r w:rsidR="0055016F">
        <w:t xml:space="preserve"> ändats finns i Sverige angår detta endast svenskar och är därför riktat mot dem</w:t>
      </w:r>
    </w:p>
    <w:p w14:paraId="42236C30" w14:textId="1F704474" w:rsidR="0055016F" w:rsidRDefault="0055016F"/>
    <w:p w14:paraId="30FEDE39" w14:textId="2DC816D5" w:rsidR="0055016F" w:rsidRDefault="0055016F">
      <w:r>
        <w:t>Dessa var frågorna inom enkäten samt de 32 svar vi fick in</w:t>
      </w:r>
    </w:p>
    <w:p w14:paraId="7020C4CA" w14:textId="342A6A4D" w:rsidR="0055016F" w:rsidRDefault="0055016F"/>
    <w:p w14:paraId="649B3B6A" w14:textId="0523F85B" w:rsidR="0055016F" w:rsidRDefault="0055016F" w:rsidP="00943152">
      <w:pPr>
        <w:pStyle w:val="Liststycke"/>
        <w:numPr>
          <w:ilvl w:val="0"/>
          <w:numId w:val="19"/>
        </w:numPr>
        <w:spacing w:line="600" w:lineRule="auto"/>
      </w:pPr>
      <w:r>
        <w:t>Kön</w:t>
      </w:r>
    </w:p>
    <w:p w14:paraId="7BF8858C" w14:textId="2ACE8D79" w:rsidR="0055016F" w:rsidRDefault="0055016F" w:rsidP="00943152">
      <w:pPr>
        <w:pStyle w:val="Liststycke"/>
        <w:numPr>
          <w:ilvl w:val="0"/>
          <w:numId w:val="19"/>
        </w:numPr>
        <w:spacing w:line="600" w:lineRule="auto"/>
      </w:pPr>
      <w:r>
        <w:t>Ålder</w:t>
      </w:r>
    </w:p>
    <w:p w14:paraId="511623A3" w14:textId="3A006773" w:rsidR="0055016F" w:rsidRDefault="0055016F" w:rsidP="00943152">
      <w:pPr>
        <w:pStyle w:val="Liststycke"/>
        <w:numPr>
          <w:ilvl w:val="0"/>
          <w:numId w:val="19"/>
        </w:numPr>
        <w:spacing w:line="600" w:lineRule="auto"/>
      </w:pPr>
      <w:r>
        <w:t>Hur ofta äter du på restaurang?</w:t>
      </w:r>
    </w:p>
    <w:p w14:paraId="0F2FF8E1" w14:textId="3C8D68B7" w:rsidR="0055016F" w:rsidRDefault="0055016F" w:rsidP="00943152">
      <w:pPr>
        <w:pStyle w:val="Liststycke"/>
        <w:numPr>
          <w:ilvl w:val="0"/>
          <w:numId w:val="19"/>
        </w:numPr>
        <w:spacing w:line="600" w:lineRule="auto"/>
      </w:pPr>
      <w:r>
        <w:t>Hur ofta beställer du för avhämtning?</w:t>
      </w:r>
    </w:p>
    <w:p w14:paraId="17F70854" w14:textId="4EB8D810" w:rsidR="0055016F" w:rsidRDefault="0055016F" w:rsidP="00943152">
      <w:pPr>
        <w:pStyle w:val="Liststycke"/>
        <w:numPr>
          <w:ilvl w:val="0"/>
          <w:numId w:val="19"/>
        </w:numPr>
        <w:spacing w:line="600" w:lineRule="auto"/>
      </w:pPr>
      <w:r>
        <w:t>Vad är viktigt för dig i en restaurang?</w:t>
      </w:r>
    </w:p>
    <w:p w14:paraId="398636EE" w14:textId="2445CF8E" w:rsidR="0055016F" w:rsidRDefault="0055016F" w:rsidP="00943152">
      <w:pPr>
        <w:pStyle w:val="Liststycke"/>
        <w:numPr>
          <w:ilvl w:val="0"/>
          <w:numId w:val="19"/>
        </w:numPr>
        <w:spacing w:line="600" w:lineRule="auto"/>
      </w:pPr>
      <w:r>
        <w:t>Vad är viktigast för dig på en restaurangs webbsida?</w:t>
      </w:r>
    </w:p>
    <w:p w14:paraId="25384A16" w14:textId="490C5260" w:rsidR="0055016F" w:rsidRDefault="0055016F" w:rsidP="00943152">
      <w:pPr>
        <w:pStyle w:val="Liststycke"/>
        <w:numPr>
          <w:ilvl w:val="0"/>
          <w:numId w:val="19"/>
        </w:numPr>
        <w:spacing w:line="600" w:lineRule="auto"/>
      </w:pPr>
      <w:r>
        <w:t>Hur viktigt är det med möjligheten till hemleverans via beställning på webbsidan?</w:t>
      </w:r>
    </w:p>
    <w:p w14:paraId="0F5279A9" w14:textId="13D0556E" w:rsidR="00943152" w:rsidRDefault="0055016F" w:rsidP="00943152">
      <w:pPr>
        <w:pStyle w:val="Liststycke"/>
        <w:numPr>
          <w:ilvl w:val="0"/>
          <w:numId w:val="19"/>
        </w:numPr>
        <w:spacing w:line="600" w:lineRule="auto"/>
      </w:pPr>
      <w:r>
        <w:t>Vilket utseende föredrar du på en hemsida?</w:t>
      </w:r>
    </w:p>
    <w:p w14:paraId="3612B01D" w14:textId="05FB0C6D" w:rsidR="00943152" w:rsidRDefault="00943152" w:rsidP="00943152">
      <w:pPr>
        <w:spacing w:line="600" w:lineRule="auto"/>
      </w:pPr>
    </w:p>
    <w:p w14:paraId="0B185471" w14:textId="3F6C3849" w:rsidR="00943152" w:rsidRDefault="00943152" w:rsidP="00943152">
      <w:pPr>
        <w:spacing w:line="600" w:lineRule="auto"/>
      </w:pPr>
    </w:p>
    <w:p w14:paraId="35B81C11" w14:textId="73197FF4" w:rsidR="00943152" w:rsidRDefault="00943152" w:rsidP="00943152">
      <w:pPr>
        <w:spacing w:line="600" w:lineRule="auto"/>
      </w:pPr>
    </w:p>
    <w:p w14:paraId="344EB44B" w14:textId="4A677670" w:rsidR="00943152" w:rsidRDefault="00943152" w:rsidP="00943152">
      <w:pPr>
        <w:spacing w:line="600" w:lineRule="auto"/>
      </w:pPr>
    </w:p>
    <w:p w14:paraId="7E3794AE" w14:textId="354FC9ED" w:rsidR="00943152" w:rsidRDefault="00943152" w:rsidP="00943152">
      <w:pPr>
        <w:spacing w:line="600" w:lineRule="auto"/>
      </w:pPr>
    </w:p>
    <w:p w14:paraId="7A7747F5" w14:textId="79A4438B" w:rsidR="00943152" w:rsidRDefault="00943152" w:rsidP="00943152">
      <w:pPr>
        <w:spacing w:line="600" w:lineRule="auto"/>
      </w:pPr>
    </w:p>
    <w:p w14:paraId="0CC4C3FD" w14:textId="63BA51E0" w:rsidR="00943152" w:rsidRDefault="00943152" w:rsidP="00943152">
      <w:pPr>
        <w:spacing w:line="600" w:lineRule="auto"/>
      </w:pPr>
    </w:p>
    <w:p w14:paraId="4715AD94" w14:textId="2DC013DF" w:rsidR="00943152" w:rsidRDefault="00101822" w:rsidP="00943152">
      <w:pPr>
        <w:spacing w:line="600" w:lineRule="auto"/>
      </w:pPr>
      <w:r>
        <w:rPr>
          <w:noProof/>
        </w:rPr>
        <w:lastRenderedPageBreak/>
        <w:drawing>
          <wp:anchor distT="0" distB="0" distL="114300" distR="114300" simplePos="0" relativeHeight="251658240" behindDoc="0" locked="0" layoutInCell="1" allowOverlap="1" wp14:anchorId="369AC767" wp14:editId="1B4AA188">
            <wp:simplePos x="0" y="0"/>
            <wp:positionH relativeFrom="margin">
              <wp:posOffset>-180975</wp:posOffset>
            </wp:positionH>
            <wp:positionV relativeFrom="paragraph">
              <wp:posOffset>-914400</wp:posOffset>
            </wp:positionV>
            <wp:extent cx="6937375" cy="2695575"/>
            <wp:effectExtent l="0" t="0" r="0" b="9525"/>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373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B065E" w14:textId="77777777" w:rsidR="00943152" w:rsidRDefault="00943152" w:rsidP="00943152">
      <w:pPr>
        <w:spacing w:line="600" w:lineRule="auto"/>
      </w:pPr>
    </w:p>
    <w:p w14:paraId="51026688" w14:textId="5E236AE6" w:rsidR="00943152" w:rsidRDefault="00943152" w:rsidP="00943152">
      <w:pPr>
        <w:spacing w:line="600" w:lineRule="auto"/>
      </w:pPr>
    </w:p>
    <w:p w14:paraId="13ACC48F" w14:textId="77777777" w:rsidR="00BF3214" w:rsidRDefault="00BF3214" w:rsidP="00BF3214">
      <w:pPr>
        <w:spacing w:line="360" w:lineRule="auto"/>
      </w:pPr>
    </w:p>
    <w:p w14:paraId="3BD18226" w14:textId="2358E801" w:rsidR="00BF3214" w:rsidRPr="00BF3214" w:rsidRDefault="00BF3214" w:rsidP="00BF1A02">
      <w:pPr>
        <w:rPr>
          <w:b/>
          <w:bCs/>
        </w:rPr>
      </w:pPr>
      <w:r>
        <w:t>Analys:</w:t>
      </w:r>
    </w:p>
    <w:p w14:paraId="4C2587D8" w14:textId="119D7A2C" w:rsidR="00BF3214" w:rsidRDefault="00BF3214" w:rsidP="00BF1A02">
      <w:r>
        <w:t xml:space="preserve">Mängden från båda könen var väldigt jämt då 50% män 46% kvinnor och </w:t>
      </w:r>
      <w:proofErr w:type="gramStart"/>
      <w:r>
        <w:t>3.1</w:t>
      </w:r>
      <w:proofErr w:type="gramEnd"/>
      <w:r>
        <w:t>% något annat vilket ger ut en väldigt balanserad mängd mellan män och kvinnor med några som inte identifierar sig som man eller kvinna</w:t>
      </w:r>
    </w:p>
    <w:p w14:paraId="6164AFBE" w14:textId="6EB6E9FB" w:rsidR="00BF1A02" w:rsidRDefault="00BF1A02" w:rsidP="00BF1A02"/>
    <w:p w14:paraId="7A3B39D7" w14:textId="77777777" w:rsidR="00BF1A02" w:rsidRDefault="00BF1A02" w:rsidP="00BF1A02"/>
    <w:p w14:paraId="75A63DBA" w14:textId="540E00E8" w:rsidR="00BF3214" w:rsidRDefault="00AF479F" w:rsidP="00BF3214">
      <w:r>
        <w:rPr>
          <w:noProof/>
        </w:rPr>
        <w:drawing>
          <wp:anchor distT="0" distB="0" distL="114300" distR="114300" simplePos="0" relativeHeight="251659264" behindDoc="0" locked="0" layoutInCell="1" allowOverlap="1" wp14:anchorId="6A8FF978" wp14:editId="7A30D79A">
            <wp:simplePos x="0" y="0"/>
            <wp:positionH relativeFrom="margin">
              <wp:posOffset>-218440</wp:posOffset>
            </wp:positionH>
            <wp:positionV relativeFrom="paragraph">
              <wp:posOffset>12700</wp:posOffset>
            </wp:positionV>
            <wp:extent cx="7156087" cy="2781300"/>
            <wp:effectExtent l="0" t="0" r="6985" b="0"/>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6087"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60ECF" w14:textId="5D30AC29" w:rsidR="00BF3214" w:rsidRDefault="00BF3214" w:rsidP="00BF3214"/>
    <w:p w14:paraId="61FB9F09" w14:textId="22300779" w:rsidR="00BF3214" w:rsidRDefault="00BF3214" w:rsidP="00BF3214"/>
    <w:p w14:paraId="5EA48302" w14:textId="59E425A3" w:rsidR="00BF3214" w:rsidRDefault="00BF3214" w:rsidP="00BF3214"/>
    <w:p w14:paraId="632D1852" w14:textId="0F250F49" w:rsidR="00BF3214" w:rsidRDefault="00BF3214" w:rsidP="00BF3214"/>
    <w:p w14:paraId="423C02C5" w14:textId="1227740C" w:rsidR="00BF3214" w:rsidRDefault="00BF3214" w:rsidP="00BF3214"/>
    <w:p w14:paraId="0EB9ED66" w14:textId="77777777" w:rsidR="00BF3214" w:rsidRDefault="00BF3214" w:rsidP="00BF3214"/>
    <w:p w14:paraId="4300F012" w14:textId="35C76A33" w:rsidR="00BF3214" w:rsidRDefault="00BF3214" w:rsidP="00BF3214"/>
    <w:p w14:paraId="197E9D8B" w14:textId="65830ED0" w:rsidR="00BF3214" w:rsidRDefault="00BF3214" w:rsidP="00BF3214"/>
    <w:p w14:paraId="1642DE03" w14:textId="77777777" w:rsidR="00BF3214" w:rsidRDefault="00BF3214" w:rsidP="00BF3214"/>
    <w:p w14:paraId="13B3B310" w14:textId="77777777" w:rsidR="00AF479F" w:rsidRDefault="00AF479F" w:rsidP="00BF3214">
      <w:pPr>
        <w:rPr>
          <w:b/>
          <w:bCs/>
        </w:rPr>
      </w:pPr>
    </w:p>
    <w:p w14:paraId="57A2C87B" w14:textId="093364EE" w:rsidR="00BF3214" w:rsidRDefault="00BF3214" w:rsidP="00BF3214">
      <w:r>
        <w:t>Analys:</w:t>
      </w:r>
    </w:p>
    <w:p w14:paraId="4F29BD72" w14:textId="62C9FE57" w:rsidR="00BF3214" w:rsidRDefault="00BF3214" w:rsidP="00BF3214">
      <w:r>
        <w:t>Åldrarna som svarat på enkäten är väldigt rundat mellan alla åldrar vilket ger att ingen specifik ålder är målgruppen men den större andelen är under 18.</w:t>
      </w:r>
    </w:p>
    <w:p w14:paraId="44A9E0C1" w14:textId="44202D25" w:rsidR="00BF3214" w:rsidRDefault="00BF3214" w:rsidP="00BF3214"/>
    <w:p w14:paraId="2170C6E6" w14:textId="4D26F074" w:rsidR="00BF3214" w:rsidRDefault="00BF3214" w:rsidP="00BF3214"/>
    <w:p w14:paraId="69E37C03" w14:textId="5719722E" w:rsidR="00BF1A02" w:rsidRDefault="00BF1A02" w:rsidP="00BF3214"/>
    <w:p w14:paraId="063E288E" w14:textId="77777777" w:rsidR="00BF1A02" w:rsidRPr="00BF3214" w:rsidRDefault="00BF1A02" w:rsidP="00BF3214"/>
    <w:p w14:paraId="3C805FD6" w14:textId="23E97062" w:rsidR="00BF3214" w:rsidRDefault="00BF3214" w:rsidP="00BF3214"/>
    <w:p w14:paraId="4D8918B2" w14:textId="1F854E3E" w:rsidR="00BF3214" w:rsidRDefault="00BF3214" w:rsidP="00BF3214"/>
    <w:p w14:paraId="58175160" w14:textId="01A256D3" w:rsidR="00BF3214" w:rsidRDefault="00BF3214" w:rsidP="00BF3214"/>
    <w:p w14:paraId="5B78F5B7" w14:textId="5A600431" w:rsidR="00BF3214" w:rsidRDefault="00BF3214" w:rsidP="00BF3214"/>
    <w:p w14:paraId="2ABB77AD" w14:textId="147C43E1" w:rsidR="00BF3214" w:rsidRDefault="00BF3214" w:rsidP="00BF3214"/>
    <w:p w14:paraId="420C531D" w14:textId="4BE9850A" w:rsidR="00BF3214" w:rsidRDefault="00AF479F" w:rsidP="00BF3214">
      <w:r>
        <w:rPr>
          <w:noProof/>
        </w:rPr>
        <w:lastRenderedPageBreak/>
        <w:drawing>
          <wp:anchor distT="0" distB="0" distL="114300" distR="114300" simplePos="0" relativeHeight="251660288" behindDoc="0" locked="0" layoutInCell="1" allowOverlap="1" wp14:anchorId="2B49ADA1" wp14:editId="2A960326">
            <wp:simplePos x="0" y="0"/>
            <wp:positionH relativeFrom="margin">
              <wp:posOffset>-200025</wp:posOffset>
            </wp:positionH>
            <wp:positionV relativeFrom="paragraph">
              <wp:posOffset>-776605</wp:posOffset>
            </wp:positionV>
            <wp:extent cx="7318375" cy="2638425"/>
            <wp:effectExtent l="0" t="0" r="0" b="9525"/>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837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0E6C6" w14:textId="38121DF6" w:rsidR="00BF3214" w:rsidRDefault="00BF3214" w:rsidP="00BF3214"/>
    <w:p w14:paraId="2A142CA7" w14:textId="6301C4AE" w:rsidR="00BF3214" w:rsidRDefault="00BF3214" w:rsidP="00BF3214"/>
    <w:p w14:paraId="55E32206" w14:textId="059D1FB8" w:rsidR="00BF3214" w:rsidRDefault="00BF3214" w:rsidP="00BF3214"/>
    <w:p w14:paraId="77D679A8" w14:textId="7A061B7D" w:rsidR="00BF3214" w:rsidRDefault="00BF3214" w:rsidP="00BF3214"/>
    <w:p w14:paraId="5759752F" w14:textId="1DF15FC6" w:rsidR="00BF3214" w:rsidRDefault="00BF3214" w:rsidP="00BF3214"/>
    <w:p w14:paraId="4FF3DE49" w14:textId="59A36891" w:rsidR="00BF3214" w:rsidRDefault="00BF3214" w:rsidP="00BF3214"/>
    <w:p w14:paraId="6CEF588B" w14:textId="3524AC7B" w:rsidR="00BF3214" w:rsidRDefault="00BF3214" w:rsidP="00BF3214"/>
    <w:p w14:paraId="496C8042" w14:textId="7B8467E5" w:rsidR="00BF3214" w:rsidRDefault="00AF479F" w:rsidP="00BF3214">
      <w:r>
        <w:t>Analys:</w:t>
      </w:r>
    </w:p>
    <w:p w14:paraId="2192C4A3" w14:textId="5A727692" w:rsidR="00AF479F" w:rsidRDefault="00AF479F" w:rsidP="00BF3214">
      <w:r>
        <w:t>O man kollar från enkäten kan man se att majoriteten målgruppen äter just nu mindre ofta eller någon gång någon månad vilket vi måste ta hänsyn till. Detta kan även bero på den nuvarande pandemin.</w:t>
      </w:r>
    </w:p>
    <w:p w14:paraId="04577BC7" w14:textId="3DA41546" w:rsidR="00AF479F" w:rsidRDefault="00AF479F" w:rsidP="00BF3214">
      <w:r>
        <w:rPr>
          <w:noProof/>
        </w:rPr>
        <w:drawing>
          <wp:anchor distT="0" distB="0" distL="114300" distR="114300" simplePos="0" relativeHeight="251661312" behindDoc="0" locked="0" layoutInCell="1" allowOverlap="1" wp14:anchorId="0F7DE099" wp14:editId="40CD5C72">
            <wp:simplePos x="0" y="0"/>
            <wp:positionH relativeFrom="column">
              <wp:posOffset>-228600</wp:posOffset>
            </wp:positionH>
            <wp:positionV relativeFrom="paragraph">
              <wp:posOffset>80859</wp:posOffset>
            </wp:positionV>
            <wp:extent cx="7402069" cy="3114675"/>
            <wp:effectExtent l="0" t="0" r="8890" b="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02069"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0404D" w14:textId="7A8D3A93" w:rsidR="00AF479F" w:rsidRDefault="00AF479F" w:rsidP="00BF3214"/>
    <w:p w14:paraId="050FE342" w14:textId="77777777" w:rsidR="00AF479F" w:rsidRDefault="00AF479F" w:rsidP="00BF3214"/>
    <w:p w14:paraId="5BA282C5" w14:textId="61EC4DDA" w:rsidR="00AF479F" w:rsidRDefault="00AF479F" w:rsidP="00BF3214"/>
    <w:p w14:paraId="3251ACBC" w14:textId="77777777" w:rsidR="00AF479F" w:rsidRDefault="00AF479F" w:rsidP="00BF3214"/>
    <w:p w14:paraId="2E3C1574" w14:textId="0C4E4ABC" w:rsidR="00AF479F" w:rsidRDefault="00AF479F" w:rsidP="00BF3214"/>
    <w:p w14:paraId="443BE1C4" w14:textId="77777777" w:rsidR="00AF479F" w:rsidRDefault="00AF479F" w:rsidP="00BF3214"/>
    <w:p w14:paraId="64C817FE" w14:textId="77777777" w:rsidR="00AF479F" w:rsidRDefault="00AF479F" w:rsidP="00BF3214"/>
    <w:p w14:paraId="13ADFE2B" w14:textId="2FF7C6B7" w:rsidR="00AF479F" w:rsidRDefault="00AF479F" w:rsidP="00BF3214"/>
    <w:p w14:paraId="344EDC9D" w14:textId="77777777" w:rsidR="00AF479F" w:rsidRDefault="00AF479F" w:rsidP="00BF3214"/>
    <w:p w14:paraId="4C803919" w14:textId="77777777" w:rsidR="00AF479F" w:rsidRDefault="00AF479F" w:rsidP="00BF3214"/>
    <w:p w14:paraId="28CE254E" w14:textId="77777777" w:rsidR="00AF479F" w:rsidRDefault="00AF479F" w:rsidP="00BF3214"/>
    <w:p w14:paraId="6E62081B" w14:textId="3F1B0C56" w:rsidR="00AF479F" w:rsidRDefault="00AF479F" w:rsidP="00BF3214"/>
    <w:p w14:paraId="66F55DCE" w14:textId="616865EF" w:rsidR="00AF479F" w:rsidRDefault="00AF479F" w:rsidP="00BF3214">
      <w:r>
        <w:t>Analys:</w:t>
      </w:r>
    </w:p>
    <w:p w14:paraId="7D1B6D0B" w14:textId="51CE8AB0" w:rsidR="00AF479F" w:rsidRDefault="00AF479F" w:rsidP="00BF3214">
      <w:r>
        <w:t>VI enkäten kan vi se att många väljer att beställa mat mindre ofta men även mer än vad d går och äter på en restaurang om man jämför med den övre och även detta kan ha och göra med den nergående pandemin vilket gör avhämtning mer lockande än att äta på plats</w:t>
      </w:r>
    </w:p>
    <w:p w14:paraId="7BAB56FA" w14:textId="7734BB3D" w:rsidR="00AF479F" w:rsidRDefault="00AF479F" w:rsidP="00BF3214"/>
    <w:p w14:paraId="3D000E45" w14:textId="46303153" w:rsidR="00AF479F" w:rsidRDefault="00AF479F" w:rsidP="00BF3214"/>
    <w:p w14:paraId="41E12933" w14:textId="75F66084" w:rsidR="00AF479F" w:rsidRDefault="00AF479F" w:rsidP="00BF3214"/>
    <w:p w14:paraId="279EC807" w14:textId="4E860EEB" w:rsidR="00AF479F" w:rsidRDefault="00AF479F" w:rsidP="00BF3214"/>
    <w:p w14:paraId="08D662DC" w14:textId="77BD1C0D" w:rsidR="00AF479F" w:rsidRDefault="00AF479F" w:rsidP="00BF3214"/>
    <w:p w14:paraId="17D8FF2F" w14:textId="38682BDF" w:rsidR="00AF479F" w:rsidRDefault="00AF479F" w:rsidP="00BF3214"/>
    <w:p w14:paraId="1169AA44" w14:textId="66BEDA68" w:rsidR="00AF479F" w:rsidRDefault="00AF479F" w:rsidP="00BF3214"/>
    <w:p w14:paraId="5B28563A" w14:textId="77777777" w:rsidR="00AF479F" w:rsidRDefault="00AF479F" w:rsidP="00BF3214"/>
    <w:p w14:paraId="2D542E85" w14:textId="5E25BB38" w:rsidR="00AF479F" w:rsidRDefault="00AF479F" w:rsidP="00BF3214"/>
    <w:p w14:paraId="5EB48480" w14:textId="77777777" w:rsidR="00AF479F" w:rsidRDefault="00AF479F" w:rsidP="00BF3214"/>
    <w:p w14:paraId="56ABC9CA" w14:textId="77777777" w:rsidR="00AF479F" w:rsidRDefault="00AF479F" w:rsidP="00BF3214"/>
    <w:p w14:paraId="3A798F88" w14:textId="77777777" w:rsidR="00AF479F" w:rsidRDefault="00AF479F" w:rsidP="00BF3214"/>
    <w:p w14:paraId="3C3A0C37" w14:textId="688C49A7" w:rsidR="00AF479F" w:rsidRDefault="002F4475" w:rsidP="00BF3214">
      <w:r>
        <w:rPr>
          <w:noProof/>
        </w:rPr>
        <w:drawing>
          <wp:anchor distT="0" distB="0" distL="114300" distR="114300" simplePos="0" relativeHeight="251662336" behindDoc="0" locked="0" layoutInCell="1" allowOverlap="1" wp14:anchorId="14100866" wp14:editId="46A2507A">
            <wp:simplePos x="0" y="0"/>
            <wp:positionH relativeFrom="margin">
              <wp:align>center</wp:align>
            </wp:positionH>
            <wp:positionV relativeFrom="paragraph">
              <wp:posOffset>-914400</wp:posOffset>
            </wp:positionV>
            <wp:extent cx="6267450" cy="3166087"/>
            <wp:effectExtent l="0" t="0" r="0"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7450" cy="31660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E1A3BD" w14:textId="46702073" w:rsidR="00AF479F" w:rsidRDefault="00AF479F" w:rsidP="00BF3214"/>
    <w:p w14:paraId="5699C161" w14:textId="0F483BA0" w:rsidR="00AF479F" w:rsidRDefault="00AF479F" w:rsidP="00BF3214"/>
    <w:p w14:paraId="0934E24C" w14:textId="653D7750" w:rsidR="00AF479F" w:rsidRDefault="00AF479F" w:rsidP="00BF3214"/>
    <w:p w14:paraId="02171235" w14:textId="502E24F8" w:rsidR="00AF479F" w:rsidRDefault="00AF479F" w:rsidP="00BF3214"/>
    <w:p w14:paraId="154D1DEE" w14:textId="4A81F326" w:rsidR="00AF479F" w:rsidRDefault="00AF479F" w:rsidP="00BF3214"/>
    <w:p w14:paraId="7659E1C7" w14:textId="620B8376" w:rsidR="00AF479F" w:rsidRDefault="00AF479F" w:rsidP="00BF3214"/>
    <w:p w14:paraId="6EBF23E6" w14:textId="35D12D2F" w:rsidR="002F4475" w:rsidRDefault="002F4475" w:rsidP="00BF3214"/>
    <w:p w14:paraId="34BF3D04" w14:textId="77777777" w:rsidR="002F4475" w:rsidRDefault="002F4475" w:rsidP="00BF3214"/>
    <w:p w14:paraId="640DF7D4" w14:textId="7AA7F2A8" w:rsidR="00AF479F" w:rsidRDefault="00AF479F" w:rsidP="00BF3214">
      <w:r>
        <w:t>Analys:</w:t>
      </w:r>
    </w:p>
    <w:p w14:paraId="18151DFB" w14:textId="2DCF43E0" w:rsidR="00AF479F" w:rsidRDefault="00AF479F" w:rsidP="00BF3214">
      <w:r>
        <w:t>Majoriteten av personer anser att maten smakar gott</w:t>
      </w:r>
      <w:r w:rsidR="00BF1A02">
        <w:t xml:space="preserve"> och att det är ett bra utbud</w:t>
      </w:r>
      <w:r>
        <w:t xml:space="preserve"> är det viktigaste med en restaurang men majoriteten nämnde även att </w:t>
      </w:r>
      <w:r w:rsidR="00AD7729">
        <w:t>det ska vara bra personal och trevlig miljö samt även rent och hygieniskt</w:t>
      </w:r>
    </w:p>
    <w:p w14:paraId="1D0D7428" w14:textId="745C20F2" w:rsidR="00AD7729" w:rsidRDefault="00AD7729" w:rsidP="00BF3214"/>
    <w:p w14:paraId="057CEE1B" w14:textId="0D68D6DC" w:rsidR="00AD7729" w:rsidRDefault="002F4475" w:rsidP="00BF3214">
      <w:r>
        <w:rPr>
          <w:noProof/>
        </w:rPr>
        <w:drawing>
          <wp:anchor distT="0" distB="0" distL="114300" distR="114300" simplePos="0" relativeHeight="251663360" behindDoc="0" locked="0" layoutInCell="1" allowOverlap="1" wp14:anchorId="3CCD5FBE" wp14:editId="6008A5F9">
            <wp:simplePos x="0" y="0"/>
            <wp:positionH relativeFrom="column">
              <wp:posOffset>-219075</wp:posOffset>
            </wp:positionH>
            <wp:positionV relativeFrom="paragraph">
              <wp:posOffset>90805</wp:posOffset>
            </wp:positionV>
            <wp:extent cx="6671310" cy="3124200"/>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7131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41126" w14:textId="1B5FAB6F" w:rsidR="00AD7729" w:rsidRDefault="00AD7729" w:rsidP="00BF3214"/>
    <w:p w14:paraId="40408596" w14:textId="0651912E" w:rsidR="00AD7729" w:rsidRDefault="00AD7729" w:rsidP="00BF3214"/>
    <w:p w14:paraId="023B4258" w14:textId="366CD906" w:rsidR="00AD7729" w:rsidRDefault="00AD7729" w:rsidP="00BF3214"/>
    <w:p w14:paraId="08CE97B9" w14:textId="789F44D5" w:rsidR="00AD7729" w:rsidRDefault="00AD7729" w:rsidP="00BF3214"/>
    <w:p w14:paraId="11209B2A" w14:textId="2AED506F" w:rsidR="00AD7729" w:rsidRDefault="00AD7729" w:rsidP="00BF3214"/>
    <w:p w14:paraId="6D337250" w14:textId="69B5458B" w:rsidR="00AD7729" w:rsidRDefault="00AD7729" w:rsidP="00BF3214"/>
    <w:p w14:paraId="6A39E7A5" w14:textId="4A789256" w:rsidR="00AD7729" w:rsidRDefault="00AD7729" w:rsidP="00BF3214"/>
    <w:p w14:paraId="0E92CE94" w14:textId="310BB55F" w:rsidR="00AD7729" w:rsidRDefault="00AD7729" w:rsidP="00BF3214"/>
    <w:p w14:paraId="2939BA6E" w14:textId="26B1DB4A" w:rsidR="00AD7729" w:rsidRDefault="00AD7729" w:rsidP="00BF3214"/>
    <w:p w14:paraId="68DD0B76" w14:textId="77777777" w:rsidR="00AD7729" w:rsidRDefault="00AD7729" w:rsidP="00BF3214"/>
    <w:p w14:paraId="3E3DA153" w14:textId="77777777" w:rsidR="00AD7729" w:rsidRDefault="00AD7729" w:rsidP="00BF3214"/>
    <w:p w14:paraId="1022B2BB" w14:textId="77777777" w:rsidR="002F4475" w:rsidRDefault="002F4475" w:rsidP="00BF3214"/>
    <w:p w14:paraId="35EA746A" w14:textId="5BF63A2D" w:rsidR="00AD7729" w:rsidRDefault="00AD7729" w:rsidP="00BF3214">
      <w:r>
        <w:t>Analys:</w:t>
      </w:r>
    </w:p>
    <w:p w14:paraId="26CB9241" w14:textId="550B8A59" w:rsidR="00AD7729" w:rsidRDefault="00AD7729" w:rsidP="00BF3214">
      <w:r>
        <w:t xml:space="preserve">Majoriteten av målgruppen ansåg att leverans via beställning på webbsidan inte var extremt viktigt då 21 utav 32 personer svarade under mittenvärdet vilket betyder vet </w:t>
      </w:r>
      <w:proofErr w:type="spellStart"/>
      <w:r>
        <w:t>ejoch</w:t>
      </w:r>
      <w:proofErr w:type="spellEnd"/>
      <w:r>
        <w:t xml:space="preserve"> detta får vi ta hänsyn till senare.</w:t>
      </w:r>
    </w:p>
    <w:p w14:paraId="36C76C66" w14:textId="1B964665" w:rsidR="00AD7729" w:rsidRDefault="00AD7729" w:rsidP="00BF3214"/>
    <w:p w14:paraId="6F175326" w14:textId="6CDDDD6D" w:rsidR="00AD7729" w:rsidRDefault="00AD7729" w:rsidP="00BF3214"/>
    <w:p w14:paraId="16848BEC" w14:textId="4835D521" w:rsidR="00AD7729" w:rsidRDefault="00BF1A02" w:rsidP="00BF3214">
      <w:r>
        <w:rPr>
          <w:noProof/>
        </w:rPr>
        <w:lastRenderedPageBreak/>
        <w:drawing>
          <wp:anchor distT="0" distB="0" distL="114300" distR="114300" simplePos="0" relativeHeight="251664384" behindDoc="0" locked="0" layoutInCell="1" allowOverlap="1" wp14:anchorId="53FE8A19" wp14:editId="596361C0">
            <wp:simplePos x="0" y="0"/>
            <wp:positionH relativeFrom="column">
              <wp:posOffset>-428625</wp:posOffset>
            </wp:positionH>
            <wp:positionV relativeFrom="paragraph">
              <wp:posOffset>-683895</wp:posOffset>
            </wp:positionV>
            <wp:extent cx="7583159" cy="3190875"/>
            <wp:effectExtent l="0" t="0" r="0" b="0"/>
            <wp:wrapNone/>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83159"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D83841" w14:textId="10F2F48D" w:rsidR="00AD7729" w:rsidRDefault="00AD7729" w:rsidP="00BF3214"/>
    <w:p w14:paraId="539C7E04" w14:textId="504D3175" w:rsidR="00AD7729" w:rsidRDefault="00AD7729" w:rsidP="00BF3214"/>
    <w:p w14:paraId="661E9908" w14:textId="3A6A29FD" w:rsidR="00AD7729" w:rsidRDefault="00AD7729" w:rsidP="00BF3214"/>
    <w:p w14:paraId="15D99E43" w14:textId="58993187" w:rsidR="00AD7729" w:rsidRDefault="00AD7729" w:rsidP="00BF3214"/>
    <w:p w14:paraId="080DE2EF" w14:textId="17C7AAF7" w:rsidR="00AD7729" w:rsidRDefault="00AD7729" w:rsidP="00BF3214"/>
    <w:p w14:paraId="61F68BC9" w14:textId="4A5D97DA" w:rsidR="00AD7729" w:rsidRDefault="00AD7729" w:rsidP="00BF3214"/>
    <w:p w14:paraId="05F4A070" w14:textId="07FB2136" w:rsidR="00AD7729" w:rsidRDefault="00AD7729" w:rsidP="00BF3214"/>
    <w:p w14:paraId="7E03962D" w14:textId="77777777" w:rsidR="00AD7729" w:rsidRDefault="00AD7729" w:rsidP="00BF3214"/>
    <w:p w14:paraId="728C58B1" w14:textId="77777777" w:rsidR="00BF1A02" w:rsidRDefault="00BF1A02" w:rsidP="00BF3214"/>
    <w:p w14:paraId="64F98C39" w14:textId="543E3BE3" w:rsidR="00AD7729" w:rsidRDefault="00AD7729" w:rsidP="00BF3214">
      <w:r>
        <w:t>Analys:</w:t>
      </w:r>
    </w:p>
    <w:p w14:paraId="4E9E6F0D" w14:textId="3E94813E" w:rsidR="00AD7729" w:rsidRDefault="00AD7729" w:rsidP="00BF3214">
      <w:r>
        <w:t xml:space="preserve">Utifrån de 32 som svarade på enkäten kan vi se att majoriteten av personer som svarade på enkäten och då majoriteten av målgruppen ansåg att Dal </w:t>
      </w:r>
      <w:proofErr w:type="spellStart"/>
      <w:r>
        <w:t>baffos</w:t>
      </w:r>
      <w:proofErr w:type="spellEnd"/>
      <w:r>
        <w:t xml:space="preserve"> nuvarande hemsida vilket är en väldigt simpel design och detta får vi ta hänsyn till vid skapandet av den nya hemsidan. </w:t>
      </w:r>
    </w:p>
    <w:p w14:paraId="47770E39" w14:textId="668DF6C5" w:rsidR="00586D1B" w:rsidRDefault="00586D1B" w:rsidP="00BF3214"/>
    <w:p w14:paraId="34F67AF1" w14:textId="6F40E078" w:rsidR="00AD7729" w:rsidRDefault="00BF1A02" w:rsidP="00BF3214">
      <w:r>
        <w:rPr>
          <w:noProof/>
        </w:rPr>
        <w:drawing>
          <wp:anchor distT="0" distB="0" distL="114300" distR="114300" simplePos="0" relativeHeight="251665408" behindDoc="0" locked="0" layoutInCell="1" allowOverlap="1" wp14:anchorId="77F65B58" wp14:editId="6777422E">
            <wp:simplePos x="0" y="0"/>
            <wp:positionH relativeFrom="column">
              <wp:posOffset>-208280</wp:posOffset>
            </wp:positionH>
            <wp:positionV relativeFrom="paragraph">
              <wp:posOffset>84455</wp:posOffset>
            </wp:positionV>
            <wp:extent cx="6724650" cy="3196928"/>
            <wp:effectExtent l="0" t="0" r="0" b="3810"/>
            <wp:wrapNone/>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24650" cy="31969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80437B" w14:textId="6FE9C0C1" w:rsidR="00AD7729" w:rsidRDefault="00AD7729" w:rsidP="00BF3214"/>
    <w:p w14:paraId="6AEF22A0" w14:textId="73103D65" w:rsidR="00AD7729" w:rsidRDefault="00AD7729" w:rsidP="00BF3214"/>
    <w:p w14:paraId="511053D6" w14:textId="7A6D143A" w:rsidR="00AD7729" w:rsidRDefault="00AD7729" w:rsidP="00BF3214"/>
    <w:p w14:paraId="45ADECF5" w14:textId="3C683E75" w:rsidR="00AD7729" w:rsidRDefault="00AD7729" w:rsidP="00BF3214"/>
    <w:p w14:paraId="0630E4FA" w14:textId="1CCCEF76" w:rsidR="00AD7729" w:rsidRDefault="00AD7729" w:rsidP="00BF3214"/>
    <w:p w14:paraId="7D0B54E2" w14:textId="36C46C32" w:rsidR="00AD7729" w:rsidRDefault="00AD7729" w:rsidP="00BF3214"/>
    <w:p w14:paraId="28778B03" w14:textId="4EE44644" w:rsidR="00AD7729" w:rsidRDefault="00AD7729" w:rsidP="00BF3214"/>
    <w:p w14:paraId="24B9DBC8" w14:textId="09314F4B" w:rsidR="00AD7729" w:rsidRDefault="00AD7729" w:rsidP="00BF3214"/>
    <w:p w14:paraId="43BB963C" w14:textId="0E7F5929" w:rsidR="00AD7729" w:rsidRDefault="00AD7729" w:rsidP="00BF3214"/>
    <w:p w14:paraId="468C39CF" w14:textId="0C9291B8" w:rsidR="00AD7729" w:rsidRDefault="00AD7729" w:rsidP="00BF3214"/>
    <w:p w14:paraId="6DECF950" w14:textId="3725581E" w:rsidR="00AD7729" w:rsidRDefault="00AD7729" w:rsidP="00BF3214"/>
    <w:p w14:paraId="2EB239A9" w14:textId="065ADC2B" w:rsidR="00AD7729" w:rsidRDefault="00AD7729" w:rsidP="00BF3214"/>
    <w:p w14:paraId="66BD13F1" w14:textId="14DB3F9E" w:rsidR="00AD7729" w:rsidRDefault="00586D1B" w:rsidP="00BF3214">
      <w:r>
        <w:t>Analys:</w:t>
      </w:r>
    </w:p>
    <w:p w14:paraId="7A0DE92D" w14:textId="389DE4E4" w:rsidR="00AD7729" w:rsidRDefault="00586D1B" w:rsidP="00BF3214">
      <w:r>
        <w:t>Under denna fråga får man en tydlig upplevelse av vad målgruppen anser vara viktigt på hemsidan och vad som bör vara med, som exempel ser i att majoriteten anser att menyer måste vara med samma sak med öppettider och priser. Man kan även se att majoriteten inte tycker att bilder på maten är viktigt. Allt detta kommer tas hänsyn till under kravkapitlet av analysen.</w:t>
      </w:r>
    </w:p>
    <w:p w14:paraId="16AD709D" w14:textId="1E975853" w:rsidR="00AD7729" w:rsidRPr="00107F3F" w:rsidRDefault="00101822" w:rsidP="00AD7729">
      <w:pPr>
        <w:pStyle w:val="Rubrik2"/>
      </w:pPr>
      <w:r>
        <w:lastRenderedPageBreak/>
        <w:t>Personas</w:t>
      </w:r>
    </w:p>
    <w:p w14:paraId="16C5FB86" w14:textId="131E1408" w:rsidR="00AD7729" w:rsidRDefault="000849F1" w:rsidP="00AD7729">
      <w:pPr>
        <w:pStyle w:val="Rubrik3"/>
        <w:rPr>
          <w:noProof/>
          <w14:ligatures w14:val="none"/>
        </w:rPr>
      </w:pPr>
      <w:r>
        <w:rPr>
          <w:noProof/>
          <w14:ligatures w14:val="none"/>
        </w:rPr>
        <w:drawing>
          <wp:inline distT="0" distB="0" distL="0" distR="0" wp14:anchorId="2596B688" wp14:editId="58C713F3">
            <wp:extent cx="5731510" cy="5620385"/>
            <wp:effectExtent l="0" t="0" r="254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20385"/>
                    </a:xfrm>
                    <a:prstGeom prst="rect">
                      <a:avLst/>
                    </a:prstGeom>
                  </pic:spPr>
                </pic:pic>
              </a:graphicData>
            </a:graphic>
          </wp:inline>
        </w:drawing>
      </w:r>
      <w:r w:rsidRPr="000849F1">
        <w:rPr>
          <w:noProof/>
          <w14:ligatures w14:val="none"/>
        </w:rPr>
        <w:t xml:space="preserve"> </w:t>
      </w:r>
      <w:r>
        <w:rPr>
          <w:noProof/>
          <w14:ligatures w14:val="none"/>
        </w:rPr>
        <w:drawing>
          <wp:inline distT="0" distB="0" distL="0" distR="0" wp14:anchorId="53C0525F" wp14:editId="708400C2">
            <wp:extent cx="5731510" cy="2521585"/>
            <wp:effectExtent l="0" t="0" r="254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21585"/>
                    </a:xfrm>
                    <a:prstGeom prst="rect">
                      <a:avLst/>
                    </a:prstGeom>
                  </pic:spPr>
                </pic:pic>
              </a:graphicData>
            </a:graphic>
          </wp:inline>
        </w:drawing>
      </w:r>
    </w:p>
    <w:p w14:paraId="03F32CA2" w14:textId="4CC10599" w:rsidR="000849F1" w:rsidRDefault="000849F1" w:rsidP="00AD7729">
      <w:pPr>
        <w:pStyle w:val="Rubrik3"/>
        <w:rPr>
          <w:noProof/>
          <w14:ligatures w14:val="none"/>
        </w:rPr>
      </w:pPr>
    </w:p>
    <w:p w14:paraId="7C42E681" w14:textId="74AC8E53" w:rsidR="009E4E8F" w:rsidRPr="00107F3F" w:rsidRDefault="009E4E8F" w:rsidP="009E4E8F">
      <w:pPr>
        <w:pStyle w:val="Rubrik2"/>
      </w:pPr>
      <w:r>
        <w:lastRenderedPageBreak/>
        <w:t>Hemsidans krav</w:t>
      </w:r>
    </w:p>
    <w:p w14:paraId="2D91EDC8" w14:textId="77777777" w:rsidR="009E4E8F" w:rsidRPr="00107F3F" w:rsidRDefault="009E4E8F" w:rsidP="009E4E8F">
      <w:pPr>
        <w:pStyle w:val="Rubrik3"/>
      </w:pPr>
    </w:p>
    <w:p w14:paraId="240093ED" w14:textId="6D0682FE" w:rsidR="000849F1" w:rsidRDefault="001E1513" w:rsidP="001E1513">
      <w:pPr>
        <w:pStyle w:val="Rubrik3"/>
      </w:pPr>
      <w:r>
        <w:t>Sidor</w:t>
      </w:r>
    </w:p>
    <w:p w14:paraId="39C489F3" w14:textId="77777777" w:rsidR="002F4475" w:rsidRDefault="001E1513" w:rsidP="001E1513">
      <w:r>
        <w:t xml:space="preserve">Startsidan på hemsidan kommer starta med en stor </w:t>
      </w:r>
      <w:r w:rsidR="002F4475">
        <w:t>Hero bild</w:t>
      </w:r>
      <w:r>
        <w:t xml:space="preserve"> med en text på som välkomnar dem till hemsidan samt några låder under detta med kort information om de andra delarna samt med en hyperlänk till den specifika sidan. </w:t>
      </w:r>
    </w:p>
    <w:p w14:paraId="0922A8B2" w14:textId="77777777" w:rsidR="002F4475" w:rsidRDefault="001E1513" w:rsidP="001E1513">
      <w:r>
        <w:t xml:space="preserve">Inom hemsidan kommer det finnas en sida för menyer varav det finns </w:t>
      </w:r>
      <w:proofErr w:type="gramStart"/>
      <w:r>
        <w:t xml:space="preserve">tre </w:t>
      </w:r>
      <w:r w:rsidR="002F4475">
        <w:t>stycken</w:t>
      </w:r>
      <w:proofErr w:type="gramEnd"/>
      <w:r w:rsidR="002F4475">
        <w:t xml:space="preserve"> olika menyer, en sida om oss som kommer handla om vad vi strävar efter, samt en sida där de kan kontakta oss genom att skicka ett meddelande med sitt telefonnummer email och namn tillsammans med meddelandet så vi kan återkomma. </w:t>
      </w:r>
    </w:p>
    <w:p w14:paraId="74CF18C5" w14:textId="17FAB0E3" w:rsidR="001E1513" w:rsidRDefault="002F4475" w:rsidP="001E1513">
      <w:r>
        <w:t xml:space="preserve">På </w:t>
      </w:r>
      <w:proofErr w:type="gramStart"/>
      <w:r>
        <w:t>kontakta</w:t>
      </w:r>
      <w:proofErr w:type="gramEnd"/>
      <w:r>
        <w:t xml:space="preserve"> oss sidan kommer det även finnas en karta för att punktera ut exakt var de kan hitta restaurangen om de vill kontakta oss i person</w:t>
      </w:r>
    </w:p>
    <w:p w14:paraId="6BB874EB" w14:textId="1E6A54D5" w:rsidR="002F4475" w:rsidRDefault="002F4475" w:rsidP="001E1513"/>
    <w:p w14:paraId="2BD74DF5" w14:textId="25ABDC43" w:rsidR="002F4475" w:rsidRDefault="002F4475" w:rsidP="002F4475">
      <w:pPr>
        <w:pStyle w:val="Rubrik3"/>
      </w:pPr>
      <w:r>
        <w:t>Krav på hemsidan</w:t>
      </w:r>
    </w:p>
    <w:p w14:paraId="704533C9" w14:textId="0AC0AF85" w:rsidR="002F4475" w:rsidRDefault="002F4475" w:rsidP="001E1513">
      <w:r>
        <w:t>Utifrån svaren från enkäten som skapades har dessa funktionella samt icke funktionella kraven tagits fram.</w:t>
      </w:r>
    </w:p>
    <w:p w14:paraId="1D1A27C2" w14:textId="77777777" w:rsidR="00586D1B" w:rsidRDefault="00586D1B" w:rsidP="001E1513"/>
    <w:p w14:paraId="4A1319F0" w14:textId="276144B2" w:rsidR="002F4475" w:rsidRDefault="002F4475" w:rsidP="002F4475">
      <w:pPr>
        <w:pStyle w:val="Rubrik4"/>
      </w:pPr>
      <w:r>
        <w:t>Icke-Funktionella krav</w:t>
      </w:r>
    </w:p>
    <w:p w14:paraId="0D769E73" w14:textId="321266F2" w:rsidR="002F4475" w:rsidRDefault="002F4475" w:rsidP="00586D1B">
      <w:pPr>
        <w:pStyle w:val="Liststycke"/>
        <w:numPr>
          <w:ilvl w:val="0"/>
          <w:numId w:val="20"/>
        </w:numPr>
      </w:pPr>
      <w:r>
        <w:t>Sidorna ska inte endast se bra ut på en enhet utan alla enheter ska sidorna se bra ut på</w:t>
      </w:r>
    </w:p>
    <w:p w14:paraId="7DA2D786" w14:textId="4E6DAACA" w:rsidR="002F4475" w:rsidRDefault="002F4475" w:rsidP="002F4475">
      <w:pPr>
        <w:pStyle w:val="Liststycke"/>
        <w:numPr>
          <w:ilvl w:val="0"/>
          <w:numId w:val="20"/>
        </w:numPr>
      </w:pPr>
      <w:r>
        <w:t>Bildstorlekarna ska vara lägre för att kunna öka prestandan till mobila enheter</w:t>
      </w:r>
    </w:p>
    <w:p w14:paraId="603DEAE3" w14:textId="394FCFB6" w:rsidR="00586D1B" w:rsidRDefault="00586D1B" w:rsidP="002F4475">
      <w:pPr>
        <w:pStyle w:val="Liststycke"/>
        <w:numPr>
          <w:ilvl w:val="0"/>
          <w:numId w:val="20"/>
        </w:numPr>
      </w:pPr>
      <w:r>
        <w:t>Att sidorna har en simpel design</w:t>
      </w:r>
    </w:p>
    <w:p w14:paraId="7384B35F" w14:textId="008C5315" w:rsidR="00586D1B" w:rsidRDefault="00586D1B" w:rsidP="00586D1B"/>
    <w:p w14:paraId="225BF026" w14:textId="68104CDF" w:rsidR="00586D1B" w:rsidRDefault="00586D1B" w:rsidP="00586D1B">
      <w:pPr>
        <w:pStyle w:val="Rubrik4"/>
      </w:pPr>
      <w:r>
        <w:t>Funktionella krav</w:t>
      </w:r>
    </w:p>
    <w:p w14:paraId="7E4FC573" w14:textId="5F9ABDBB" w:rsidR="00586D1B" w:rsidRDefault="00586D1B" w:rsidP="00586D1B">
      <w:pPr>
        <w:pStyle w:val="Liststycke"/>
        <w:numPr>
          <w:ilvl w:val="0"/>
          <w:numId w:val="21"/>
        </w:numPr>
      </w:pPr>
      <w:r>
        <w:t xml:space="preserve"> Sidor som är enkla att navigera</w:t>
      </w:r>
    </w:p>
    <w:p w14:paraId="177D8B56" w14:textId="71A4E2DC" w:rsidR="00586D1B" w:rsidRDefault="00586D1B" w:rsidP="00586D1B">
      <w:pPr>
        <w:pStyle w:val="Liststycke"/>
        <w:numPr>
          <w:ilvl w:val="0"/>
          <w:numId w:val="21"/>
        </w:numPr>
      </w:pPr>
      <w:r>
        <w:t>Länkar till de olika sidorna</w:t>
      </w:r>
    </w:p>
    <w:p w14:paraId="5D9FF593" w14:textId="2DE4EAE9" w:rsidR="00586D1B" w:rsidRDefault="00586D1B" w:rsidP="00586D1B">
      <w:pPr>
        <w:pStyle w:val="Liststycke"/>
        <w:numPr>
          <w:ilvl w:val="0"/>
          <w:numId w:val="21"/>
        </w:numPr>
      </w:pPr>
      <w:r>
        <w:t>Ett kontaktformulär där användaren kan skriva in ett meddelande med annan information så vi kan få kontakt med dem igen.</w:t>
      </w:r>
    </w:p>
    <w:p w14:paraId="4214B949" w14:textId="01BFCA39" w:rsidR="00586D1B" w:rsidRDefault="004108E0" w:rsidP="00586D1B">
      <w:pPr>
        <w:pStyle w:val="Liststycke"/>
        <w:numPr>
          <w:ilvl w:val="0"/>
          <w:numId w:val="21"/>
        </w:numPr>
      </w:pPr>
      <w:r>
        <w:t>Menyer med priser</w:t>
      </w:r>
    </w:p>
    <w:p w14:paraId="35BDA055" w14:textId="77535D5A" w:rsidR="004108E0" w:rsidRDefault="004108E0" w:rsidP="00586D1B">
      <w:pPr>
        <w:pStyle w:val="Liststycke"/>
        <w:numPr>
          <w:ilvl w:val="0"/>
          <w:numId w:val="21"/>
        </w:numPr>
      </w:pPr>
      <w:r>
        <w:t>Öppettider</w:t>
      </w:r>
    </w:p>
    <w:p w14:paraId="51C2DFBA" w14:textId="43902E9A" w:rsidR="004108E0" w:rsidRPr="00586D1B" w:rsidRDefault="004108E0" w:rsidP="00586D1B">
      <w:pPr>
        <w:pStyle w:val="Liststycke"/>
        <w:numPr>
          <w:ilvl w:val="0"/>
          <w:numId w:val="21"/>
        </w:numPr>
      </w:pPr>
      <w:r>
        <w:t>Kontaktuppgifter</w:t>
      </w:r>
    </w:p>
    <w:p w14:paraId="6EFAE648" w14:textId="77777777" w:rsidR="00586D1B" w:rsidRDefault="00586D1B" w:rsidP="00586D1B">
      <w:pPr>
        <w:pStyle w:val="Underrubrik"/>
        <w:jc w:val="center"/>
      </w:pPr>
    </w:p>
    <w:p w14:paraId="50BDA69B" w14:textId="77777777" w:rsidR="00AD7729" w:rsidRDefault="00AD7729" w:rsidP="00BF3214"/>
    <w:p w14:paraId="03976D60" w14:textId="4D75081E" w:rsidR="00AD7729" w:rsidRPr="00AF479F" w:rsidRDefault="00AD7729" w:rsidP="00BF3214"/>
    <w:sectPr w:rsidR="00AD7729" w:rsidRPr="00AF479F" w:rsidSect="00107F3F">
      <w:footerReference w:type="default" r:id="rId20"/>
      <w:headerReference w:type="first" r:id="rId2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A7958" w14:textId="77777777" w:rsidR="00575A78" w:rsidRDefault="00575A78" w:rsidP="008F07DC">
      <w:pPr>
        <w:spacing w:before="0"/>
      </w:pPr>
      <w:r>
        <w:separator/>
      </w:r>
    </w:p>
  </w:endnote>
  <w:endnote w:type="continuationSeparator" w:id="0">
    <w:p w14:paraId="34CC328B" w14:textId="77777777" w:rsidR="00575A78" w:rsidRDefault="00575A78"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Sidfotstabell med datum, dokumentets titel samt sidnummer"/>
    </w:tblPr>
    <w:tblGrid>
      <w:gridCol w:w="1811"/>
      <w:gridCol w:w="5458"/>
      <w:gridCol w:w="1757"/>
    </w:tblGrid>
    <w:tr w:rsidR="00A44024" w14:paraId="3EE78E53" w14:textId="77777777" w:rsidTr="004F4B35">
      <w:tc>
        <w:tcPr>
          <w:tcW w:w="1981" w:type="dxa"/>
        </w:tcPr>
        <w:sdt>
          <w:sdtPr>
            <w:alias w:val="Ange datum:"/>
            <w:tag w:val="Ange datum:"/>
            <w:id w:val="-1455633954"/>
            <w:placeholder>
              <w:docPart w:val="EBF302D6B308430D955247541BE820C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47146204" w14:textId="6D7408E4" w:rsidR="00A44024" w:rsidRPr="00F23323" w:rsidRDefault="00AD17CA" w:rsidP="00F23323">
              <w:pPr>
                <w:pStyle w:val="Sidfot"/>
              </w:pPr>
              <w:r>
                <w:t>2021-04-12</w:t>
              </w:r>
            </w:p>
          </w:sdtContent>
        </w:sdt>
      </w:tc>
      <w:tc>
        <w:tcPr>
          <w:tcW w:w="5975" w:type="dxa"/>
        </w:tcPr>
        <w:sdt>
          <w:sdtPr>
            <w:alias w:val="Ange rubrik:"/>
            <w:tag w:val="Ange rubrik:"/>
            <w:id w:val="-1151752467"/>
            <w:placeholder>
              <w:docPart w:val="68B13F5679724D658864C93E8AF8C64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40106E2" w14:textId="7DB56828" w:rsidR="00A44024" w:rsidRPr="00F23323" w:rsidRDefault="00AD17CA" w:rsidP="00F23323">
              <w:pPr>
                <w:pStyle w:val="Centreradsidfot"/>
              </w:pPr>
              <w:r>
                <w:t>Målgruppsanalys</w:t>
              </w:r>
            </w:p>
          </w:sdtContent>
        </w:sdt>
      </w:tc>
      <w:tc>
        <w:tcPr>
          <w:tcW w:w="1973" w:type="dxa"/>
        </w:tcPr>
        <w:p w14:paraId="667202F0" w14:textId="77777777" w:rsidR="00A44024" w:rsidRPr="00543FAF" w:rsidRDefault="00AD1DD2" w:rsidP="00543FAF">
          <w:pPr>
            <w:pStyle w:val="Hgerjusteradsidfot"/>
          </w:pPr>
          <w:r w:rsidRPr="00F23323">
            <w:rPr>
              <w:lang w:bidi="sv-SE"/>
            </w:rPr>
            <w:fldChar w:fldCharType="begin"/>
          </w:r>
          <w:r w:rsidRPr="00F23323">
            <w:rPr>
              <w:lang w:bidi="sv-SE"/>
            </w:rPr>
            <w:instrText xml:space="preserve"> PAGE   \* MERGEFORMAT </w:instrText>
          </w:r>
          <w:r w:rsidRPr="00F23323">
            <w:rPr>
              <w:lang w:bidi="sv-SE"/>
            </w:rPr>
            <w:fldChar w:fldCharType="separate"/>
          </w:r>
          <w:r w:rsidR="00451492">
            <w:rPr>
              <w:noProof/>
              <w:lang w:bidi="sv-SE"/>
            </w:rPr>
            <w:t>3</w:t>
          </w:r>
          <w:r w:rsidRPr="00F23323">
            <w:rPr>
              <w:lang w:bidi="sv-SE"/>
            </w:rPr>
            <w:fldChar w:fldCharType="end"/>
          </w:r>
        </w:p>
      </w:tc>
    </w:tr>
  </w:tbl>
  <w:p w14:paraId="544BD786" w14:textId="77777777" w:rsidR="00A44024" w:rsidRDefault="00575A78" w:rsidP="00E475F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6E11B" w14:textId="77777777" w:rsidR="00575A78" w:rsidRDefault="00575A78" w:rsidP="008F07DC">
      <w:pPr>
        <w:spacing w:before="0"/>
      </w:pPr>
      <w:r>
        <w:separator/>
      </w:r>
    </w:p>
  </w:footnote>
  <w:footnote w:type="continuationSeparator" w:id="0">
    <w:p w14:paraId="1B7FB8A3" w14:textId="77777777" w:rsidR="00575A78" w:rsidRDefault="00575A78"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333A8" w14:textId="77777777" w:rsidR="002D7D67" w:rsidRDefault="00AD1DD2">
    <w:pPr>
      <w:pStyle w:val="Sidhuvud"/>
    </w:pPr>
    <w:r>
      <w:rPr>
        <w:noProof/>
        <w:lang w:val="en-US" w:eastAsia="zh-CN"/>
      </w:rPr>
      <mc:AlternateContent>
        <mc:Choice Requires="wpg">
          <w:drawing>
            <wp:anchor distT="0" distB="0" distL="114300" distR="114300" simplePos="0" relativeHeight="251659264" behindDoc="0" locked="1" layoutInCell="1" allowOverlap="1" wp14:anchorId="679C3298" wp14:editId="6E4DE07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upp 2" descr="Dekorativ marginallist med en lång, tunn, lodrät rektangel och sedan ett blanksteg och en liten fyrkant undertil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ktangulär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ktangulär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1E01FA7F" id="Grupp 2" o:spid="_x0000_s1026" alt="Dekorativ marginallist med en lång, tunn, lodrät rektangel och sedan ett blanksteg och en liten fyrkant undertill"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">
              <v:rect id="Rektangulär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b85a22 [2405]" stroked="f" strokeweight="1pt"/>
              <v:rect id="Rektangulär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345c7d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Numreradlist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F605AD2"/>
    <w:multiLevelType w:val="hybridMultilevel"/>
    <w:tmpl w:val="093234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FC1DBD"/>
    <w:multiLevelType w:val="hybridMultilevel"/>
    <w:tmpl w:val="22CA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BC11617"/>
    <w:multiLevelType w:val="hybridMultilevel"/>
    <w:tmpl w:val="10501DB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2"/>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CA"/>
    <w:rsid w:val="000849F1"/>
    <w:rsid w:val="00101822"/>
    <w:rsid w:val="00107F3F"/>
    <w:rsid w:val="001E1513"/>
    <w:rsid w:val="00293B83"/>
    <w:rsid w:val="002A61C8"/>
    <w:rsid w:val="002F4475"/>
    <w:rsid w:val="004108E0"/>
    <w:rsid w:val="00451492"/>
    <w:rsid w:val="00493790"/>
    <w:rsid w:val="004B67D5"/>
    <w:rsid w:val="004F4B35"/>
    <w:rsid w:val="0055016F"/>
    <w:rsid w:val="00575A78"/>
    <w:rsid w:val="00586D1B"/>
    <w:rsid w:val="005C55A0"/>
    <w:rsid w:val="005F3E61"/>
    <w:rsid w:val="006A3CE7"/>
    <w:rsid w:val="006E48F3"/>
    <w:rsid w:val="007A679B"/>
    <w:rsid w:val="007F13EE"/>
    <w:rsid w:val="007F4554"/>
    <w:rsid w:val="008F07DC"/>
    <w:rsid w:val="00906393"/>
    <w:rsid w:val="00943152"/>
    <w:rsid w:val="009E4E8F"/>
    <w:rsid w:val="00A70318"/>
    <w:rsid w:val="00AD17CA"/>
    <w:rsid w:val="00AD1DD2"/>
    <w:rsid w:val="00AD7729"/>
    <w:rsid w:val="00AF479F"/>
    <w:rsid w:val="00BF1A02"/>
    <w:rsid w:val="00BF3214"/>
    <w:rsid w:val="00C5114B"/>
    <w:rsid w:val="00CD47B2"/>
    <w:rsid w:val="00E475F2"/>
    <w:rsid w:val="00EC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E5B61"/>
  <w15:chartTrackingRefBased/>
  <w15:docId w15:val="{B7335D0B-183A-4908-87B2-2D1E9C93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318"/>
    <w:rPr>
      <w:rFonts w:eastAsiaTheme="minorEastAsia"/>
      <w:kern w:val="22"/>
      <w:lang w:eastAsia="ja-JP"/>
      <w14:ligatures w14:val="standard"/>
    </w:rPr>
  </w:style>
  <w:style w:type="paragraph" w:styleId="Rubrik1">
    <w:name w:val="heading 1"/>
    <w:basedOn w:val="Normal"/>
    <w:next w:val="Rubrik2"/>
    <w:link w:val="Rubrik1Ch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Rubrik2">
    <w:name w:val="heading 2"/>
    <w:basedOn w:val="Normal"/>
    <w:next w:val="Rubrik3"/>
    <w:link w:val="Rubrik2Ch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Rubrik3">
    <w:name w:val="heading 3"/>
    <w:basedOn w:val="Normal"/>
    <w:link w:val="Rubrik3Ch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Rubrik4">
    <w:name w:val="heading 4"/>
    <w:basedOn w:val="Normal"/>
    <w:next w:val="Normal"/>
    <w:link w:val="Rubrik4Ch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Rubrik5">
    <w:name w:val="heading 5"/>
    <w:basedOn w:val="Normal"/>
    <w:next w:val="Normal"/>
    <w:link w:val="Rubrik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Rubrik6">
    <w:name w:val="heading 6"/>
    <w:basedOn w:val="Normal"/>
    <w:next w:val="Normal"/>
    <w:link w:val="Rubrik6Ch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Rubrik7">
    <w:name w:val="heading 7"/>
    <w:basedOn w:val="Normal"/>
    <w:next w:val="Normal"/>
    <w:link w:val="Rubrik7Ch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Rubrik8">
    <w:name w:val="heading 8"/>
    <w:basedOn w:val="Normal"/>
    <w:next w:val="Normal"/>
    <w:link w:val="Rubrik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Rubrik9">
    <w:name w:val="heading 9"/>
    <w:basedOn w:val="Normal"/>
    <w:next w:val="Normal"/>
    <w:link w:val="Rubrik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Makrotext">
    <w:name w:val="macro"/>
    <w:link w:val="Mak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krotextChar">
    <w:name w:val="Makrotext Char"/>
    <w:basedOn w:val="Standardstycketeckensnitt"/>
    <w:link w:val="Makrotext"/>
    <w:uiPriority w:val="99"/>
    <w:semiHidden/>
    <w:rsid w:val="006E48F3"/>
    <w:rPr>
      <w:rFonts w:ascii="Consolas" w:eastAsiaTheme="minorEastAsia" w:hAnsi="Consolas"/>
      <w:kern w:val="22"/>
      <w:szCs w:val="20"/>
      <w:lang w:eastAsia="ja-JP"/>
      <w14:ligatures w14:val="standard"/>
    </w:rPr>
  </w:style>
  <w:style w:type="paragraph" w:styleId="Sidhuvud">
    <w:name w:val="header"/>
    <w:basedOn w:val="Normal"/>
    <w:link w:val="SidhuvudChar"/>
    <w:uiPriority w:val="99"/>
    <w:unhideWhenUsed/>
    <w:rsid w:val="008F07DC"/>
  </w:style>
  <w:style w:type="character" w:customStyle="1" w:styleId="SidhuvudChar">
    <w:name w:val="Sidhuvud Char"/>
    <w:basedOn w:val="Standardstycketeckensnitt"/>
    <w:link w:val="Sidhuvud"/>
    <w:uiPriority w:val="99"/>
    <w:rsid w:val="008F07DC"/>
  </w:style>
  <w:style w:type="paragraph" w:styleId="Sidfot">
    <w:name w:val="footer"/>
    <w:basedOn w:val="Normal"/>
    <w:link w:val="SidfotChar"/>
    <w:uiPriority w:val="99"/>
    <w:unhideWhenUsed/>
    <w:rsid w:val="008F07DC"/>
  </w:style>
  <w:style w:type="character" w:customStyle="1" w:styleId="SidfotChar">
    <w:name w:val="Sidfot Char"/>
    <w:basedOn w:val="Standardstycketeckensnitt"/>
    <w:link w:val="Sidfot"/>
    <w:uiPriority w:val="99"/>
    <w:rsid w:val="008F07DC"/>
  </w:style>
  <w:style w:type="character" w:customStyle="1" w:styleId="Rubrik3Char">
    <w:name w:val="Rubrik 3 Char"/>
    <w:basedOn w:val="Standardstycketeckensnitt"/>
    <w:link w:val="Rubrik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Rubrik">
    <w:name w:val="Title"/>
    <w:basedOn w:val="Normal"/>
    <w:link w:val="RubrikCh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RubrikChar">
    <w:name w:val="Rubrik Char"/>
    <w:basedOn w:val="Standardstycketeckensnitt"/>
    <w:link w:val="Rubrik"/>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Underrubrik">
    <w:name w:val="Subtitle"/>
    <w:basedOn w:val="Normal"/>
    <w:link w:val="UnderrubrikChar"/>
    <w:uiPriority w:val="1"/>
    <w:qFormat/>
    <w:rsid w:val="00906393"/>
    <w:pPr>
      <w:jc w:val="right"/>
    </w:pPr>
    <w:rPr>
      <w:rFonts w:asciiTheme="majorHAnsi" w:eastAsiaTheme="majorEastAsia" w:hAnsiTheme="majorHAnsi" w:cstheme="majorBidi"/>
      <w:caps/>
      <w:sz w:val="28"/>
      <w:szCs w:val="28"/>
    </w:rPr>
  </w:style>
  <w:style w:type="character" w:customStyle="1" w:styleId="UnderrubrikChar">
    <w:name w:val="Underrubrik Char"/>
    <w:basedOn w:val="Standardstycketeckensnitt"/>
    <w:link w:val="Underrubrik"/>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Rubrik8Char">
    <w:name w:val="Rubrik 8 Char"/>
    <w:basedOn w:val="Standardstycketeckensnitt"/>
    <w:link w:val="Rubrik8"/>
    <w:uiPriority w:val="9"/>
    <w:semiHidden/>
    <w:rsid w:val="008F07DC"/>
    <w:rPr>
      <w:rFonts w:asciiTheme="majorHAnsi" w:eastAsiaTheme="majorEastAsia" w:hAnsiTheme="majorHAnsi" w:cstheme="majorBidi"/>
      <w:szCs w:val="21"/>
    </w:rPr>
  </w:style>
  <w:style w:type="character" w:customStyle="1" w:styleId="Rubrik9Char">
    <w:name w:val="Rubrik 9 Char"/>
    <w:basedOn w:val="Standardstycketeckensnitt"/>
    <w:link w:val="Rubrik9"/>
    <w:uiPriority w:val="9"/>
    <w:semiHidden/>
    <w:rsid w:val="008F07DC"/>
    <w:rPr>
      <w:rFonts w:asciiTheme="majorHAnsi" w:eastAsiaTheme="majorEastAsia" w:hAnsiTheme="majorHAnsi" w:cstheme="majorBidi"/>
      <w:i/>
      <w:iCs/>
      <w:szCs w:val="21"/>
    </w:rPr>
  </w:style>
  <w:style w:type="character" w:styleId="Starkbetoning">
    <w:name w:val="Intense Emphasis"/>
    <w:basedOn w:val="Standardstycketeckensnitt"/>
    <w:uiPriority w:val="21"/>
    <w:semiHidden/>
    <w:unhideWhenUsed/>
    <w:qFormat/>
    <w:rsid w:val="008F07DC"/>
    <w:rPr>
      <w:i/>
      <w:iCs/>
      <w:color w:val="355D7E" w:themeColor="accent1" w:themeShade="80"/>
    </w:rPr>
  </w:style>
  <w:style w:type="paragraph" w:styleId="Citat">
    <w:name w:val="Quote"/>
    <w:basedOn w:val="Normal"/>
    <w:next w:val="Normal"/>
    <w:link w:val="CitatChar"/>
    <w:uiPriority w:val="29"/>
    <w:semiHidden/>
    <w:unhideWhenUsed/>
    <w:qFormat/>
    <w:rsid w:val="008F07DC"/>
    <w:pPr>
      <w:spacing w:before="200"/>
      <w:jc w:val="center"/>
    </w:pPr>
    <w:rPr>
      <w:i/>
      <w:iCs/>
      <w:color w:val="404040" w:themeColor="text1" w:themeTint="BF"/>
    </w:rPr>
  </w:style>
  <w:style w:type="character" w:customStyle="1" w:styleId="CitatChar">
    <w:name w:val="Citat Char"/>
    <w:basedOn w:val="Standardstycketeckensnitt"/>
    <w:link w:val="Citat"/>
    <w:uiPriority w:val="29"/>
    <w:semiHidden/>
    <w:rsid w:val="008F07DC"/>
    <w:rPr>
      <w:i/>
      <w:iCs/>
      <w:color w:val="404040" w:themeColor="text1" w:themeTint="BF"/>
    </w:rPr>
  </w:style>
  <w:style w:type="paragraph" w:styleId="Starktcitat">
    <w:name w:val="Intense Quote"/>
    <w:basedOn w:val="Normal"/>
    <w:next w:val="Normal"/>
    <w:link w:val="StarktcitatCh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StarktcitatChar">
    <w:name w:val="Starkt citat Char"/>
    <w:basedOn w:val="Standardstycketeckensnitt"/>
    <w:link w:val="Starktcitat"/>
    <w:uiPriority w:val="30"/>
    <w:semiHidden/>
    <w:rsid w:val="008F07DC"/>
    <w:rPr>
      <w:i/>
      <w:iCs/>
      <w:color w:val="355D7E" w:themeColor="accent1" w:themeShade="80"/>
    </w:rPr>
  </w:style>
  <w:style w:type="character" w:styleId="Starkreferens">
    <w:name w:val="Intense Reference"/>
    <w:basedOn w:val="Standardstycketeckensnitt"/>
    <w:uiPriority w:val="32"/>
    <w:semiHidden/>
    <w:unhideWhenUsed/>
    <w:qFormat/>
    <w:rsid w:val="008F07DC"/>
    <w:rPr>
      <w:b/>
      <w:bCs/>
      <w:caps w:val="0"/>
      <w:smallCaps/>
      <w:color w:val="355D7E" w:themeColor="accent1" w:themeShade="80"/>
      <w:spacing w:val="5"/>
    </w:rPr>
  </w:style>
  <w:style w:type="paragraph" w:styleId="Beskrivning">
    <w:name w:val="caption"/>
    <w:basedOn w:val="Normal"/>
    <w:next w:val="Normal"/>
    <w:uiPriority w:val="35"/>
    <w:semiHidden/>
    <w:unhideWhenUsed/>
    <w:qFormat/>
    <w:rsid w:val="008F07DC"/>
    <w:pPr>
      <w:spacing w:after="200"/>
    </w:pPr>
    <w:rPr>
      <w:i/>
      <w:iCs/>
      <w:color w:val="775F55" w:themeColor="text2"/>
      <w:szCs w:val="18"/>
    </w:rPr>
  </w:style>
  <w:style w:type="character" w:customStyle="1" w:styleId="Rubrik1Char">
    <w:name w:val="Rubrik 1 Char"/>
    <w:basedOn w:val="Standardstycketeckensnitt"/>
    <w:link w:val="Rubrik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Innehllsfrteckningsrubrik">
    <w:name w:val="TOC Heading"/>
    <w:basedOn w:val="Rubrik1"/>
    <w:next w:val="Normal"/>
    <w:uiPriority w:val="39"/>
    <w:semiHidden/>
    <w:unhideWhenUsed/>
    <w:qFormat/>
    <w:rsid w:val="008F07DC"/>
    <w:pPr>
      <w:outlineLvl w:val="9"/>
    </w:pPr>
  </w:style>
  <w:style w:type="character" w:customStyle="1" w:styleId="Rubrik2Char">
    <w:name w:val="Rubrik 2 Char"/>
    <w:basedOn w:val="Standardstycketeckensnitt"/>
    <w:link w:val="Rubrik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Ballongtext">
    <w:name w:val="Balloon Text"/>
    <w:basedOn w:val="Normal"/>
    <w:link w:val="BallongtextChar"/>
    <w:uiPriority w:val="99"/>
    <w:semiHidden/>
    <w:unhideWhenUsed/>
    <w:rsid w:val="008F07DC"/>
    <w:rPr>
      <w:rFonts w:ascii="Segoe UI" w:hAnsi="Segoe UI" w:cs="Segoe UI"/>
      <w:szCs w:val="18"/>
    </w:rPr>
  </w:style>
  <w:style w:type="character" w:customStyle="1" w:styleId="BallongtextChar">
    <w:name w:val="Ballongtext Char"/>
    <w:basedOn w:val="Standardstycketeckensnitt"/>
    <w:link w:val="Ballongtext"/>
    <w:uiPriority w:val="99"/>
    <w:semiHidden/>
    <w:rsid w:val="008F07DC"/>
    <w:rPr>
      <w:rFonts w:ascii="Segoe UI" w:hAnsi="Segoe UI" w:cs="Segoe UI"/>
      <w:szCs w:val="18"/>
    </w:rPr>
  </w:style>
  <w:style w:type="paragraph" w:styleId="Indragetstyck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Brdtext3">
    <w:name w:val="Body Text 3"/>
    <w:basedOn w:val="Normal"/>
    <w:link w:val="Brdtext3Char"/>
    <w:uiPriority w:val="99"/>
    <w:semiHidden/>
    <w:unhideWhenUsed/>
    <w:rsid w:val="008F07DC"/>
    <w:pPr>
      <w:spacing w:after="120"/>
    </w:pPr>
    <w:rPr>
      <w:szCs w:val="16"/>
    </w:rPr>
  </w:style>
  <w:style w:type="character" w:customStyle="1" w:styleId="Brdtext3Char">
    <w:name w:val="Brödtext 3 Char"/>
    <w:basedOn w:val="Standardstycketeckensnitt"/>
    <w:link w:val="Brdtext3"/>
    <w:uiPriority w:val="99"/>
    <w:semiHidden/>
    <w:rsid w:val="008F07DC"/>
    <w:rPr>
      <w:szCs w:val="16"/>
    </w:rPr>
  </w:style>
  <w:style w:type="paragraph" w:styleId="Brdtextmedindrag3">
    <w:name w:val="Body Text Indent 3"/>
    <w:basedOn w:val="Normal"/>
    <w:link w:val="Brdtextmedindrag3Char"/>
    <w:uiPriority w:val="99"/>
    <w:semiHidden/>
    <w:unhideWhenUsed/>
    <w:rsid w:val="008F07DC"/>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8F07DC"/>
    <w:rPr>
      <w:szCs w:val="16"/>
    </w:rPr>
  </w:style>
  <w:style w:type="character" w:styleId="Kommentarsreferens">
    <w:name w:val="annotation reference"/>
    <w:basedOn w:val="Standardstycketeckensnitt"/>
    <w:uiPriority w:val="99"/>
    <w:semiHidden/>
    <w:unhideWhenUsed/>
    <w:rsid w:val="008F07DC"/>
    <w:rPr>
      <w:sz w:val="22"/>
      <w:szCs w:val="16"/>
    </w:rPr>
  </w:style>
  <w:style w:type="paragraph" w:styleId="Kommentarer">
    <w:name w:val="annotation text"/>
    <w:basedOn w:val="Normal"/>
    <w:link w:val="KommentarerChar"/>
    <w:uiPriority w:val="99"/>
    <w:semiHidden/>
    <w:unhideWhenUsed/>
    <w:rsid w:val="008F07DC"/>
    <w:rPr>
      <w:szCs w:val="20"/>
    </w:rPr>
  </w:style>
  <w:style w:type="character" w:customStyle="1" w:styleId="KommentarerChar">
    <w:name w:val="Kommentarer Char"/>
    <w:basedOn w:val="Standardstycketeckensnitt"/>
    <w:link w:val="Kommentarer"/>
    <w:uiPriority w:val="99"/>
    <w:semiHidden/>
    <w:rsid w:val="008F07DC"/>
    <w:rPr>
      <w:szCs w:val="20"/>
    </w:rPr>
  </w:style>
  <w:style w:type="paragraph" w:styleId="Kommentarsmne">
    <w:name w:val="annotation subject"/>
    <w:basedOn w:val="Kommentarer"/>
    <w:next w:val="Kommentarer"/>
    <w:link w:val="KommentarsmneChar"/>
    <w:uiPriority w:val="99"/>
    <w:semiHidden/>
    <w:unhideWhenUsed/>
    <w:rsid w:val="008F07DC"/>
    <w:rPr>
      <w:b/>
      <w:bCs/>
    </w:rPr>
  </w:style>
  <w:style w:type="character" w:customStyle="1" w:styleId="KommentarsmneChar">
    <w:name w:val="Kommentarsämne Char"/>
    <w:basedOn w:val="KommentarerChar"/>
    <w:link w:val="Kommentarsmne"/>
    <w:uiPriority w:val="99"/>
    <w:semiHidden/>
    <w:rsid w:val="008F07DC"/>
    <w:rPr>
      <w:b/>
      <w:bCs/>
      <w:szCs w:val="20"/>
    </w:rPr>
  </w:style>
  <w:style w:type="paragraph" w:styleId="Dokumentversikt">
    <w:name w:val="Document Map"/>
    <w:basedOn w:val="Normal"/>
    <w:link w:val="DokumentversiktChar"/>
    <w:uiPriority w:val="99"/>
    <w:semiHidden/>
    <w:unhideWhenUsed/>
    <w:rsid w:val="008F07DC"/>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8F07DC"/>
    <w:rPr>
      <w:rFonts w:ascii="Segoe UI" w:hAnsi="Segoe UI" w:cs="Segoe UI"/>
      <w:szCs w:val="16"/>
    </w:rPr>
  </w:style>
  <w:style w:type="paragraph" w:styleId="Slutnotstext">
    <w:name w:val="endnote text"/>
    <w:basedOn w:val="Normal"/>
    <w:link w:val="SlutnotstextChar"/>
    <w:uiPriority w:val="99"/>
    <w:semiHidden/>
    <w:unhideWhenUsed/>
    <w:rsid w:val="008F07DC"/>
    <w:rPr>
      <w:szCs w:val="20"/>
    </w:rPr>
  </w:style>
  <w:style w:type="character" w:customStyle="1" w:styleId="SlutnotstextChar">
    <w:name w:val="Slutnotstext Char"/>
    <w:basedOn w:val="Standardstycketeckensnitt"/>
    <w:link w:val="Slutnotstext"/>
    <w:uiPriority w:val="99"/>
    <w:semiHidden/>
    <w:rsid w:val="008F07DC"/>
    <w:rPr>
      <w:szCs w:val="20"/>
    </w:rPr>
  </w:style>
  <w:style w:type="paragraph" w:styleId="Avsndaradress-brev">
    <w:name w:val="envelope return"/>
    <w:basedOn w:val="Normal"/>
    <w:uiPriority w:val="99"/>
    <w:semiHidden/>
    <w:unhideWhenUsed/>
    <w:rsid w:val="008F07DC"/>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8F07DC"/>
    <w:rPr>
      <w:szCs w:val="20"/>
    </w:rPr>
  </w:style>
  <w:style w:type="character" w:customStyle="1" w:styleId="FotnotstextChar">
    <w:name w:val="Fotnotstext Char"/>
    <w:basedOn w:val="Standardstycketeckensnitt"/>
    <w:link w:val="Fotnotstext"/>
    <w:uiPriority w:val="99"/>
    <w:semiHidden/>
    <w:rsid w:val="008F07DC"/>
    <w:rPr>
      <w:szCs w:val="20"/>
    </w:rPr>
  </w:style>
  <w:style w:type="character" w:styleId="HTML-kod">
    <w:name w:val="HTML Code"/>
    <w:basedOn w:val="Standardstycketeckensnitt"/>
    <w:uiPriority w:val="99"/>
    <w:semiHidden/>
    <w:unhideWhenUsed/>
    <w:rsid w:val="008F07DC"/>
    <w:rPr>
      <w:rFonts w:ascii="Consolas" w:hAnsi="Consolas"/>
      <w:sz w:val="22"/>
      <w:szCs w:val="20"/>
    </w:rPr>
  </w:style>
  <w:style w:type="character" w:styleId="HTML-tangentbord">
    <w:name w:val="HTML Keyboard"/>
    <w:basedOn w:val="Standardstycketeckensnitt"/>
    <w:uiPriority w:val="99"/>
    <w:semiHidden/>
    <w:unhideWhenUsed/>
    <w:rsid w:val="008F07DC"/>
    <w:rPr>
      <w:rFonts w:ascii="Consolas" w:hAnsi="Consolas"/>
      <w:sz w:val="22"/>
      <w:szCs w:val="20"/>
    </w:rPr>
  </w:style>
  <w:style w:type="paragraph" w:styleId="HTML-frformaterad">
    <w:name w:val="HTML Preformatted"/>
    <w:basedOn w:val="Normal"/>
    <w:link w:val="HTML-frformateradChar"/>
    <w:uiPriority w:val="99"/>
    <w:semiHidden/>
    <w:unhideWhenUsed/>
    <w:rsid w:val="008F07DC"/>
    <w:rPr>
      <w:rFonts w:ascii="Consolas" w:hAnsi="Consolas"/>
      <w:szCs w:val="20"/>
    </w:rPr>
  </w:style>
  <w:style w:type="character" w:customStyle="1" w:styleId="HTML-frformateradChar">
    <w:name w:val="HTML - förformaterad Char"/>
    <w:basedOn w:val="Standardstycketeckensnitt"/>
    <w:link w:val="HTML-frformaterad"/>
    <w:uiPriority w:val="99"/>
    <w:semiHidden/>
    <w:rsid w:val="008F07DC"/>
    <w:rPr>
      <w:rFonts w:ascii="Consolas" w:hAnsi="Consolas"/>
      <w:szCs w:val="20"/>
    </w:rPr>
  </w:style>
  <w:style w:type="character" w:styleId="HTML-skrivmaskin">
    <w:name w:val="HTML Typewriter"/>
    <w:basedOn w:val="Standardstycketeckensnitt"/>
    <w:uiPriority w:val="99"/>
    <w:semiHidden/>
    <w:unhideWhenUsed/>
    <w:rsid w:val="008F07DC"/>
    <w:rPr>
      <w:rFonts w:ascii="Consolas" w:hAnsi="Consolas"/>
      <w:sz w:val="22"/>
      <w:szCs w:val="20"/>
    </w:rPr>
  </w:style>
  <w:style w:type="paragraph" w:styleId="Oformateradtext">
    <w:name w:val="Plain Text"/>
    <w:basedOn w:val="Normal"/>
    <w:link w:val="OformateradtextChar"/>
    <w:uiPriority w:val="99"/>
    <w:semiHidden/>
    <w:unhideWhenUsed/>
    <w:rsid w:val="008F07DC"/>
    <w:rPr>
      <w:rFonts w:ascii="Consolas" w:hAnsi="Consolas"/>
      <w:szCs w:val="21"/>
    </w:rPr>
  </w:style>
  <w:style w:type="character" w:customStyle="1" w:styleId="OformateradtextChar">
    <w:name w:val="Oformaterad text Char"/>
    <w:basedOn w:val="Standardstycketeckensnitt"/>
    <w:link w:val="Oformateradtext"/>
    <w:uiPriority w:val="99"/>
    <w:semiHidden/>
    <w:rsid w:val="008F07DC"/>
    <w:rPr>
      <w:rFonts w:ascii="Consolas" w:hAnsi="Consolas"/>
      <w:szCs w:val="21"/>
    </w:rPr>
  </w:style>
  <w:style w:type="table" w:customStyle="1" w:styleId="Ingakantlinjer">
    <w:name w:val="Inga kantlinjer"/>
    <w:basedOn w:val="Normaltabell"/>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Logotyp">
    <w:name w:val="Logotyp"/>
    <w:basedOn w:val="Normal"/>
    <w:uiPriority w:val="2"/>
    <w:qFormat/>
    <w:rsid w:val="00906393"/>
    <w:pPr>
      <w:spacing w:before="4500" w:after="1440"/>
      <w:jc w:val="right"/>
    </w:pPr>
    <w:rPr>
      <w:color w:val="59473F" w:themeColor="text2" w:themeShade="BF"/>
      <w:sz w:val="52"/>
      <w:szCs w:val="52"/>
    </w:rPr>
  </w:style>
  <w:style w:type="paragraph" w:customStyle="1" w:styleId="Kontaktinformation">
    <w:name w:val="Kontaktinformation"/>
    <w:basedOn w:val="Normal"/>
    <w:next w:val="Normal"/>
    <w:uiPriority w:val="4"/>
    <w:qFormat/>
    <w:rsid w:val="00906393"/>
    <w:pPr>
      <w:spacing w:before="1440" w:line="360" w:lineRule="auto"/>
      <w:contextualSpacing/>
      <w:jc w:val="right"/>
    </w:pPr>
    <w:rPr>
      <w:caps/>
    </w:rPr>
  </w:style>
  <w:style w:type="paragraph" w:styleId="Numreradlista">
    <w:name w:val="List Number"/>
    <w:basedOn w:val="Normal"/>
    <w:uiPriority w:val="10"/>
    <w:qFormat/>
    <w:rsid w:val="00906393"/>
    <w:pPr>
      <w:numPr>
        <w:numId w:val="6"/>
      </w:numPr>
      <w:contextualSpacing/>
    </w:pPr>
  </w:style>
  <w:style w:type="character" w:styleId="Betoning">
    <w:name w:val="Emphasis"/>
    <w:basedOn w:val="Standardstycketeckensnitt"/>
    <w:uiPriority w:val="12"/>
    <w:unhideWhenUsed/>
    <w:qFormat/>
    <w:rsid w:val="00906393"/>
    <w:rPr>
      <w:i/>
      <w:iCs/>
      <w:color w:val="595959" w:themeColor="text1" w:themeTint="A6"/>
    </w:rPr>
  </w:style>
  <w:style w:type="paragraph" w:customStyle="1" w:styleId="Centreradsidfot">
    <w:name w:val="Centrerad sidfot"/>
    <w:basedOn w:val="Sidfot"/>
    <w:link w:val="Centreradsidfottecken"/>
    <w:uiPriority w:val="13"/>
    <w:qFormat/>
    <w:rsid w:val="00906393"/>
    <w:pPr>
      <w:jc w:val="center"/>
    </w:pPr>
  </w:style>
  <w:style w:type="character" w:customStyle="1" w:styleId="Centreradsidfottecken">
    <w:name w:val="Centrerad sidfot;tecken"/>
    <w:basedOn w:val="SidfotChar"/>
    <w:link w:val="Centreradsidfot"/>
    <w:uiPriority w:val="13"/>
    <w:rsid w:val="00906393"/>
    <w:rPr>
      <w:rFonts w:eastAsiaTheme="minorEastAsia"/>
      <w:kern w:val="22"/>
      <w:lang w:eastAsia="ja-JP"/>
      <w14:ligatures w14:val="standard"/>
    </w:rPr>
  </w:style>
  <w:style w:type="paragraph" w:customStyle="1" w:styleId="Hgerjusteradsidfot">
    <w:name w:val="Högerjusterad sidfot"/>
    <w:basedOn w:val="Sidfot"/>
    <w:link w:val="Hgerjusteradsidfottecken"/>
    <w:uiPriority w:val="13"/>
    <w:qFormat/>
    <w:rsid w:val="00906393"/>
    <w:pPr>
      <w:jc w:val="right"/>
    </w:pPr>
  </w:style>
  <w:style w:type="character" w:customStyle="1" w:styleId="Hgerjusteradsidfottecken">
    <w:name w:val="Högerjusterad sidfot;tecken"/>
    <w:basedOn w:val="SidfotChar"/>
    <w:link w:val="Hgerjusteradsidfot"/>
    <w:uiPriority w:val="13"/>
    <w:rsid w:val="00906393"/>
    <w:rPr>
      <w:rFonts w:eastAsiaTheme="minorEastAsia"/>
      <w:kern w:val="22"/>
      <w:lang w:eastAsia="ja-JP"/>
      <w14:ligatures w14:val="standard"/>
    </w:rPr>
  </w:style>
  <w:style w:type="paragraph" w:styleId="Punktlista">
    <w:name w:val="List Bullet"/>
    <w:basedOn w:val="Normal"/>
    <w:uiPriority w:val="11"/>
    <w:qFormat/>
    <w:rsid w:val="00906393"/>
    <w:pPr>
      <w:numPr>
        <w:numId w:val="17"/>
      </w:numPr>
      <w:contextualSpacing/>
    </w:pPr>
  </w:style>
  <w:style w:type="table" w:styleId="Tabellrutnt">
    <w:name w:val="Table Grid"/>
    <w:basedOn w:val="Normaltabel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F4B35"/>
    <w:rPr>
      <w:color w:val="808080"/>
    </w:rPr>
  </w:style>
  <w:style w:type="character" w:customStyle="1" w:styleId="Rubrik4Char">
    <w:name w:val="Rubrik 4 Char"/>
    <w:basedOn w:val="Standardstycketeckensnitt"/>
    <w:link w:val="Rubrik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Rubrik5Char">
    <w:name w:val="Rubrik 5 Char"/>
    <w:basedOn w:val="Standardstycketeckensnitt"/>
    <w:link w:val="Rubrik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Rubrik6Char">
    <w:name w:val="Rubrik 6 Char"/>
    <w:basedOn w:val="Standardstycketeckensnitt"/>
    <w:link w:val="Rubrik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Rubrik7Char">
    <w:name w:val="Rubrik 7 Char"/>
    <w:basedOn w:val="Standardstycketeckensnitt"/>
    <w:link w:val="Rubrik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Liststycke">
    <w:name w:val="List Paragraph"/>
    <w:basedOn w:val="Normal"/>
    <w:uiPriority w:val="34"/>
    <w:unhideWhenUsed/>
    <w:qFormat/>
    <w:rsid w:val="0055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231bahe\AppData\Roaming\Microsoft\Templates\Plan%20f&#246;r%20m&#229;lgruppsprofiler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EEC0EB3A1B463CB64E22658170EE73"/>
        <w:category>
          <w:name w:val="Allmänt"/>
          <w:gallery w:val="placeholder"/>
        </w:category>
        <w:types>
          <w:type w:val="bbPlcHdr"/>
        </w:types>
        <w:behaviors>
          <w:behavior w:val="content"/>
        </w:behaviors>
        <w:guid w:val="{FE42F515-FECA-4FEA-A93D-B1130636A72B}"/>
      </w:docPartPr>
      <w:docPartBody>
        <w:p w:rsidR="00000000" w:rsidRDefault="00BB76EA">
          <w:pPr>
            <w:pStyle w:val="E4EEC0EB3A1B463CB64E22658170EE73"/>
          </w:pPr>
          <w:r w:rsidRPr="00107F3F">
            <w:rPr>
              <w:lang w:bidi="sv-SE"/>
            </w:rPr>
            <w:t>Version</w:t>
          </w:r>
        </w:p>
      </w:docPartBody>
    </w:docPart>
    <w:docPart>
      <w:docPartPr>
        <w:name w:val="F43D9FD6273942EFA06162FF01FA5577"/>
        <w:category>
          <w:name w:val="Allmänt"/>
          <w:gallery w:val="placeholder"/>
        </w:category>
        <w:types>
          <w:type w:val="bbPlcHdr"/>
        </w:types>
        <w:behaviors>
          <w:behavior w:val="content"/>
        </w:behaviors>
        <w:guid w:val="{EEC734A0-D856-4D7B-B7A3-85CF0D3A0403}"/>
      </w:docPartPr>
      <w:docPartBody>
        <w:p w:rsidR="00000000" w:rsidRDefault="00BB76EA">
          <w:pPr>
            <w:pStyle w:val="F43D9FD6273942EFA06162FF01FA5577"/>
          </w:pPr>
          <w:r w:rsidRPr="00107F3F">
            <w:rPr>
              <w:lang w:bidi="sv-SE"/>
            </w:rPr>
            <w:t>Datum</w:t>
          </w:r>
        </w:p>
      </w:docPartBody>
    </w:docPart>
    <w:docPart>
      <w:docPartPr>
        <w:name w:val="9EFDB8D4E69B434496DCE3E5DC6CC61B"/>
        <w:category>
          <w:name w:val="Allmänt"/>
          <w:gallery w:val="placeholder"/>
        </w:category>
        <w:types>
          <w:type w:val="bbPlcHdr"/>
        </w:types>
        <w:behaviors>
          <w:behavior w:val="content"/>
        </w:behaviors>
        <w:guid w:val="{156F6927-7C0B-4F48-962F-3525395EF98C}"/>
      </w:docPartPr>
      <w:docPartBody>
        <w:p w:rsidR="00000000" w:rsidRDefault="00BB76EA">
          <w:pPr>
            <w:pStyle w:val="9EFDB8D4E69B434496DCE3E5DC6CC61B"/>
          </w:pPr>
          <w:r w:rsidRPr="00107F3F">
            <w:rPr>
              <w:lang w:bidi="sv-SE"/>
            </w:rPr>
            <w:t>Plan för målgruppsprofilering</w:t>
          </w:r>
        </w:p>
      </w:docPartBody>
    </w:docPart>
    <w:docPart>
      <w:docPartPr>
        <w:name w:val="56EAB5C1642D41D4AB6706DF5C9ACBC8"/>
        <w:category>
          <w:name w:val="Allmänt"/>
          <w:gallery w:val="placeholder"/>
        </w:category>
        <w:types>
          <w:type w:val="bbPlcHdr"/>
        </w:types>
        <w:behaviors>
          <w:behavior w:val="content"/>
        </w:behaviors>
        <w:guid w:val="{F4DFA53E-AD81-4C73-B59A-4B76758ACBB9}"/>
      </w:docPartPr>
      <w:docPartBody>
        <w:p w:rsidR="00000000" w:rsidRDefault="00BB76EA">
          <w:pPr>
            <w:pStyle w:val="56EAB5C1642D41D4AB6706DF5C9ACBC8"/>
          </w:pPr>
          <w:r w:rsidRPr="00107F3F">
            <w:rPr>
              <w:lang w:bidi="sv-SE"/>
            </w:rPr>
            <w:t>underrubrik</w:t>
          </w:r>
        </w:p>
      </w:docPartBody>
    </w:docPart>
    <w:docPart>
      <w:docPartPr>
        <w:name w:val="19678893229E43988B9822EA8DE29FE6"/>
        <w:category>
          <w:name w:val="Allmänt"/>
          <w:gallery w:val="placeholder"/>
        </w:category>
        <w:types>
          <w:type w:val="bbPlcHdr"/>
        </w:types>
        <w:behaviors>
          <w:behavior w:val="content"/>
        </w:behaviors>
        <w:guid w:val="{A6103AEF-58B0-4BB2-9BC8-69881C20667A}"/>
      </w:docPartPr>
      <w:docPartBody>
        <w:p w:rsidR="00000000" w:rsidRDefault="00BB76EA">
          <w:pPr>
            <w:pStyle w:val="19678893229E43988B9822EA8DE29FE6"/>
          </w:pPr>
          <w:r w:rsidRPr="00107F3F">
            <w:rPr>
              <w:lang w:bidi="sv-SE"/>
            </w:rPr>
            <w:t>Presenteras av</w:t>
          </w:r>
        </w:p>
      </w:docPartBody>
    </w:docPart>
    <w:docPart>
      <w:docPartPr>
        <w:name w:val="1890A58A30694802BDBC6A67E77E427A"/>
        <w:category>
          <w:name w:val="Allmänt"/>
          <w:gallery w:val="placeholder"/>
        </w:category>
        <w:types>
          <w:type w:val="bbPlcHdr"/>
        </w:types>
        <w:behaviors>
          <w:behavior w:val="content"/>
        </w:behaviors>
        <w:guid w:val="{FD839DDE-99C1-4581-926D-09248E807F61}"/>
      </w:docPartPr>
      <w:docPartBody>
        <w:p w:rsidR="00000000" w:rsidRDefault="00BB76EA">
          <w:pPr>
            <w:pStyle w:val="1890A58A30694802BDBC6A67E77E427A"/>
          </w:pPr>
          <w:r w:rsidRPr="00107F3F">
            <w:rPr>
              <w:lang w:bidi="sv-SE"/>
            </w:rPr>
            <w:t>Ditt namn</w:t>
          </w:r>
        </w:p>
      </w:docPartBody>
    </w:docPart>
    <w:docPart>
      <w:docPartPr>
        <w:name w:val="EBF302D6B308430D955247541BE820C6"/>
        <w:category>
          <w:name w:val="Allmänt"/>
          <w:gallery w:val="placeholder"/>
        </w:category>
        <w:types>
          <w:type w:val="bbPlcHdr"/>
        </w:types>
        <w:behaviors>
          <w:behavior w:val="content"/>
        </w:behaviors>
        <w:guid w:val="{F873834D-9828-4B95-95B3-33DE1290103D}"/>
      </w:docPartPr>
      <w:docPartBody>
        <w:p w:rsidR="00000000" w:rsidRDefault="00BB76EA">
          <w:pPr>
            <w:pStyle w:val="EBF302D6B308430D955247541BE820C6"/>
          </w:pPr>
          <w:r w:rsidRPr="00107F3F">
            <w:rPr>
              <w:lang w:bidi="sv-SE"/>
            </w:rPr>
            <w:t>Företagets namn</w:t>
          </w:r>
        </w:p>
      </w:docPartBody>
    </w:docPart>
    <w:docPart>
      <w:docPartPr>
        <w:name w:val="95F49ACD9F2744AB95D506D9293056EF"/>
        <w:category>
          <w:name w:val="Allmänt"/>
          <w:gallery w:val="placeholder"/>
        </w:category>
        <w:types>
          <w:type w:val="bbPlcHdr"/>
        </w:types>
        <w:behaviors>
          <w:behavior w:val="content"/>
        </w:behaviors>
        <w:guid w:val="{27E8F236-7586-46F5-B8CF-179D7A406A55}"/>
      </w:docPartPr>
      <w:docPartBody>
        <w:p w:rsidR="00000000" w:rsidRDefault="00BB76EA">
          <w:pPr>
            <w:pStyle w:val="95F49ACD9F2744AB95D506D9293056EF"/>
          </w:pPr>
          <w:r w:rsidRPr="00107F3F">
            <w:rPr>
              <w:lang w:bidi="sv-SE"/>
            </w:rPr>
            <w:t>Företagets adress</w:t>
          </w:r>
        </w:p>
      </w:docPartBody>
    </w:docPart>
    <w:docPart>
      <w:docPartPr>
        <w:name w:val="68B13F5679724D658864C93E8AF8C64A"/>
        <w:category>
          <w:name w:val="Allmänt"/>
          <w:gallery w:val="placeholder"/>
        </w:category>
        <w:types>
          <w:type w:val="bbPlcHdr"/>
        </w:types>
        <w:behaviors>
          <w:behavior w:val="content"/>
        </w:behaviors>
        <w:guid w:val="{E9A9EEA2-4779-4F13-B1DB-5C719F2DA7B5}"/>
      </w:docPartPr>
      <w:docPartBody>
        <w:p w:rsidR="00000000" w:rsidRDefault="00BB76EA">
          <w:pPr>
            <w:pStyle w:val="68B13F5679724D658864C93E8AF8C64A"/>
          </w:pPr>
          <w:r w:rsidRPr="00107F3F">
            <w:rPr>
              <w:lang w:bidi="sv-SE"/>
            </w:rPr>
            <w:t>Plan för målgruppsprofilering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EA"/>
    <w:rsid w:val="00BB76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4EEC0EB3A1B463CB64E22658170EE73">
    <w:name w:val="E4EEC0EB3A1B463CB64E22658170EE73"/>
  </w:style>
  <w:style w:type="paragraph" w:customStyle="1" w:styleId="611D37D766BA4323BA014E104E99A793">
    <w:name w:val="611D37D766BA4323BA014E104E99A793"/>
  </w:style>
  <w:style w:type="paragraph" w:customStyle="1" w:styleId="F43D9FD6273942EFA06162FF01FA5577">
    <w:name w:val="F43D9FD6273942EFA06162FF01FA5577"/>
  </w:style>
  <w:style w:type="paragraph" w:customStyle="1" w:styleId="9EFDB8D4E69B434496DCE3E5DC6CC61B">
    <w:name w:val="9EFDB8D4E69B434496DCE3E5DC6CC61B"/>
  </w:style>
  <w:style w:type="paragraph" w:customStyle="1" w:styleId="56EAB5C1642D41D4AB6706DF5C9ACBC8">
    <w:name w:val="56EAB5C1642D41D4AB6706DF5C9ACBC8"/>
  </w:style>
  <w:style w:type="paragraph" w:customStyle="1" w:styleId="19678893229E43988B9822EA8DE29FE6">
    <w:name w:val="19678893229E43988B9822EA8DE29FE6"/>
  </w:style>
  <w:style w:type="paragraph" w:customStyle="1" w:styleId="1890A58A30694802BDBC6A67E77E427A">
    <w:name w:val="1890A58A30694802BDBC6A67E77E427A"/>
  </w:style>
  <w:style w:type="paragraph" w:customStyle="1" w:styleId="EBF302D6B308430D955247541BE820C6">
    <w:name w:val="EBF302D6B308430D955247541BE820C6"/>
  </w:style>
  <w:style w:type="paragraph" w:customStyle="1" w:styleId="95F49ACD9F2744AB95D506D9293056EF">
    <w:name w:val="95F49ACD9F2744AB95D506D9293056EF"/>
  </w:style>
  <w:style w:type="paragraph" w:customStyle="1" w:styleId="68B13F5679724D658864C93E8AF8C64A">
    <w:name w:val="68B13F5679724D658864C93E8AF8C64A"/>
  </w:style>
  <w:style w:type="paragraph" w:customStyle="1" w:styleId="A769D07B9B9B4E26ABD028490F55C176">
    <w:name w:val="A769D07B9B9B4E26ABD028490F55C176"/>
  </w:style>
  <w:style w:type="paragraph" w:customStyle="1" w:styleId="50D3BA9F090048ACBA561C4733BDE0BA">
    <w:name w:val="50D3BA9F090048ACBA561C4733BDE0BA"/>
  </w:style>
  <w:style w:type="paragraph" w:customStyle="1" w:styleId="EF490967768A4E5FBC6DB10654C9F5CB">
    <w:name w:val="EF490967768A4E5FBC6DB10654C9F5CB"/>
  </w:style>
  <w:style w:type="paragraph" w:customStyle="1" w:styleId="5AA9AD74205D4E7AAA3D16CD6AEC6D07">
    <w:name w:val="5AA9AD74205D4E7AAA3D16CD6AEC6D07"/>
  </w:style>
  <w:style w:type="paragraph" w:customStyle="1" w:styleId="2743D171767741F981A6FA3E4C1EE2AA">
    <w:name w:val="2743D171767741F981A6FA3E4C1EE2AA"/>
  </w:style>
  <w:style w:type="paragraph" w:customStyle="1" w:styleId="32C9974F736B496D9F63F56D04ABB516">
    <w:name w:val="32C9974F736B496D9F63F56D04ABB516"/>
  </w:style>
  <w:style w:type="paragraph" w:customStyle="1" w:styleId="09AE6BAD29E4453281D4F7CE8007DFA1">
    <w:name w:val="09AE6BAD29E4453281D4F7CE8007DFA1"/>
  </w:style>
  <w:style w:type="character" w:styleId="Betoning">
    <w:name w:val="Emphasis"/>
    <w:basedOn w:val="Standardstycketeckensnitt"/>
    <w:uiPriority w:val="12"/>
    <w:unhideWhenUsed/>
    <w:qFormat/>
    <w:rPr>
      <w:i/>
      <w:iCs/>
      <w:color w:val="595959" w:themeColor="text1" w:themeTint="A6"/>
    </w:rPr>
  </w:style>
  <w:style w:type="paragraph" w:customStyle="1" w:styleId="199CC4798C694963B4EE2BE40C3CF551">
    <w:name w:val="199CC4798C694963B4EE2BE40C3CF551"/>
  </w:style>
  <w:style w:type="paragraph" w:customStyle="1" w:styleId="B4E782355B52465EAD0FD2650ADFF403">
    <w:name w:val="B4E782355B52465EAD0FD2650ADFF403"/>
  </w:style>
  <w:style w:type="paragraph" w:customStyle="1" w:styleId="D0292D8040B1412E914883B678535130">
    <w:name w:val="D0292D8040B1412E914883B678535130"/>
  </w:style>
  <w:style w:type="paragraph" w:customStyle="1" w:styleId="5119D52C715847F184FE695FA65AEC5B">
    <w:name w:val="5119D52C715847F184FE695FA65AEC5B"/>
  </w:style>
  <w:style w:type="paragraph" w:customStyle="1" w:styleId="E840B0FA2B90415B80CECACD51618202">
    <w:name w:val="E840B0FA2B90415B80CECACD51618202"/>
  </w:style>
  <w:style w:type="paragraph" w:customStyle="1" w:styleId="608803B9878847FF93D44563B438CA44">
    <w:name w:val="608803B9878847FF93D44563B438CA44"/>
  </w:style>
  <w:style w:type="paragraph" w:customStyle="1" w:styleId="94AD4ED2D8FC450EAF7A9CC6637E2B26">
    <w:name w:val="94AD4ED2D8FC450EAF7A9CC6637E2B26"/>
  </w:style>
  <w:style w:type="paragraph" w:customStyle="1" w:styleId="AF801D248AC64817BBEF5790F141EE0E">
    <w:name w:val="AF801D248AC64817BBEF5790F141EE0E"/>
  </w:style>
  <w:style w:type="paragraph" w:customStyle="1" w:styleId="AE203D7FA3BB4CB3B4BA77CAC0E05481">
    <w:name w:val="AE203D7FA3BB4CB3B4BA77CAC0E05481"/>
  </w:style>
  <w:style w:type="paragraph" w:customStyle="1" w:styleId="902603CC47C34645A3080D16A32FC112">
    <w:name w:val="902603CC47C34645A3080D16A32FC112"/>
  </w:style>
  <w:style w:type="paragraph" w:customStyle="1" w:styleId="4DF40FBAD8F4480297ECC78933F4EE95">
    <w:name w:val="4DF40FBAD8F4480297ECC78933F4EE95"/>
  </w:style>
  <w:style w:type="paragraph" w:customStyle="1" w:styleId="1DCC4AD6FD7A426EBB4C79E1E1519868">
    <w:name w:val="1DCC4AD6FD7A426EBB4C79E1E1519868"/>
  </w:style>
  <w:style w:type="paragraph" w:customStyle="1" w:styleId="51DBC0818CBE48ABA354B7B62DA74652">
    <w:name w:val="51DBC0818CBE48ABA354B7B62DA74652"/>
  </w:style>
  <w:style w:type="paragraph" w:customStyle="1" w:styleId="B4923F51F06044178473A76667DFC295">
    <w:name w:val="B4923F51F06044178473A76667DFC295"/>
  </w:style>
  <w:style w:type="paragraph" w:customStyle="1" w:styleId="42FF00344C5B48908AAB80FE52BB4D1F">
    <w:name w:val="42FF00344C5B48908AAB80FE52BB4D1F"/>
  </w:style>
  <w:style w:type="paragraph" w:customStyle="1" w:styleId="FEC4768C8DFF4F02B4FA50013F331C1A">
    <w:name w:val="FEC4768C8DFF4F02B4FA50013F331C1A"/>
  </w:style>
  <w:style w:type="paragraph" w:customStyle="1" w:styleId="3B68B9E2610E482E881EF6093590385D">
    <w:name w:val="3B68B9E2610E482E881EF6093590385D"/>
  </w:style>
  <w:style w:type="paragraph" w:customStyle="1" w:styleId="96D22F5313144776A386647E0C3D89F2">
    <w:name w:val="96D22F5313144776A386647E0C3D89F2"/>
  </w:style>
  <w:style w:type="paragraph" w:customStyle="1" w:styleId="5547495AD93F494894C648B43B67EB47">
    <w:name w:val="5547495AD93F494894C648B43B67EB47"/>
  </w:style>
  <w:style w:type="paragraph" w:customStyle="1" w:styleId="4952F746BCE84DC49DD9FB61E9FCC7C4">
    <w:name w:val="4952F746BCE84DC49DD9FB61E9FCC7C4"/>
  </w:style>
  <w:style w:type="paragraph" w:customStyle="1" w:styleId="0A4CE7140BE14440B5B5A8D406C52DE8">
    <w:name w:val="0A4CE7140BE14440B5B5A8D406C52DE8"/>
  </w:style>
  <w:style w:type="paragraph" w:customStyle="1" w:styleId="4E8C8F70355D4136BBB14B0E7979B686">
    <w:name w:val="4E8C8F70355D4136BBB14B0E7979B686"/>
  </w:style>
  <w:style w:type="paragraph" w:customStyle="1" w:styleId="16D2C8E791D24179AB6F258995AA18BC">
    <w:name w:val="16D2C8E791D24179AB6F258995AA18BC"/>
  </w:style>
  <w:style w:type="paragraph" w:customStyle="1" w:styleId="8B15127F3D5D41E3935DBCBCB0E62C8D">
    <w:name w:val="8B15127F3D5D41E3935DBCBCB0E62C8D"/>
  </w:style>
  <w:style w:type="paragraph" w:customStyle="1" w:styleId="1B0F943D47C647DC9B1350680AC00B92">
    <w:name w:val="1B0F943D47C647DC9B1350680AC00B92"/>
  </w:style>
  <w:style w:type="paragraph" w:customStyle="1" w:styleId="78C0A1226B6F49F09EA203DA674290A4">
    <w:name w:val="78C0A1226B6F49F09EA203DA674290A4"/>
  </w:style>
  <w:style w:type="paragraph" w:customStyle="1" w:styleId="A6914C47F30240C7B5E642E0462AB556">
    <w:name w:val="A6914C47F30240C7B5E642E0462AB556"/>
  </w:style>
  <w:style w:type="paragraph" w:customStyle="1" w:styleId="59C0902498D349BBB40599CE604DEAE4">
    <w:name w:val="59C0902498D349BBB40599CE604DEAE4"/>
  </w:style>
  <w:style w:type="paragraph" w:customStyle="1" w:styleId="28EF683ECA35422C89AB057BEA65FB68">
    <w:name w:val="28EF683ECA35422C89AB057BEA65FB68"/>
  </w:style>
  <w:style w:type="paragraph" w:customStyle="1" w:styleId="7916BD23294748F3A1F64CCAD97B2F64">
    <w:name w:val="7916BD23294748F3A1F64CCAD97B2F64"/>
  </w:style>
  <w:style w:type="paragraph" w:customStyle="1" w:styleId="14C12BF8E7EB40ECA7D11AFFE152C09B">
    <w:name w:val="14C12BF8E7EB40ECA7D11AFFE152C09B"/>
  </w:style>
  <w:style w:type="paragraph" w:customStyle="1" w:styleId="6AD4299D8C20426BA23ED8E9A228E32D">
    <w:name w:val="6AD4299D8C20426BA23ED8E9A228E32D"/>
  </w:style>
  <w:style w:type="paragraph" w:customStyle="1" w:styleId="60F5B299D86844FF8BB89E8C274B470D">
    <w:name w:val="60F5B299D86844FF8BB89E8C274B470D"/>
  </w:style>
  <w:style w:type="paragraph" w:customStyle="1" w:styleId="D39AA512E17C4106A7A686B61E536C2D">
    <w:name w:val="D39AA512E17C4106A7A686B61E536C2D"/>
  </w:style>
  <w:style w:type="paragraph" w:customStyle="1" w:styleId="841E416C746F4CF28FD3E1AE5B4D9782">
    <w:name w:val="841E416C746F4CF28FD3E1AE5B4D9782"/>
  </w:style>
  <w:style w:type="paragraph" w:customStyle="1" w:styleId="9F0286E4F3434221885AF169C8D2F3A8">
    <w:name w:val="9F0286E4F3434221885AF169C8D2F3A8"/>
  </w:style>
  <w:style w:type="paragraph" w:customStyle="1" w:styleId="0537562001F04C068F3CFB6E36CCE0EB">
    <w:name w:val="0537562001F04C068F3CFB6E36CCE0EB"/>
  </w:style>
  <w:style w:type="paragraph" w:customStyle="1" w:styleId="E6C209414C0840249947D03D6048C7FD">
    <w:name w:val="E6C209414C0840249947D03D6048C7FD"/>
  </w:style>
  <w:style w:type="paragraph" w:customStyle="1" w:styleId="EB8AACC8A06146D68CCAE802AF42A122">
    <w:name w:val="EB8AACC8A06146D68CCAE802AF42A122"/>
  </w:style>
  <w:style w:type="paragraph" w:customStyle="1" w:styleId="995DEBB15803449E9D13B576BEB5614A">
    <w:name w:val="995DEBB15803449E9D13B576BEB5614A"/>
  </w:style>
  <w:style w:type="paragraph" w:customStyle="1" w:styleId="2CBCD6E8E3A0470DB7F740131CE38955">
    <w:name w:val="2CBCD6E8E3A0470DB7F740131CE38955"/>
  </w:style>
  <w:style w:type="paragraph" w:customStyle="1" w:styleId="A06CB2B948A249098692F4E39D96BF67">
    <w:name w:val="A06CB2B948A249098692F4E39D96BF67"/>
  </w:style>
  <w:style w:type="paragraph" w:customStyle="1" w:styleId="A91812F6B87C4CE598007ABDA4F33D48">
    <w:name w:val="A91812F6B87C4CE598007ABDA4F33D48"/>
  </w:style>
  <w:style w:type="paragraph" w:customStyle="1" w:styleId="EA8924359B86468FA7BCD59DF858BC74">
    <w:name w:val="EA8924359B86468FA7BCD59DF858BC74"/>
  </w:style>
  <w:style w:type="paragraph" w:customStyle="1" w:styleId="454319581D1F415DBDD881A4963FFB39">
    <w:name w:val="454319581D1F415DBDD881A4963FFB39"/>
  </w:style>
  <w:style w:type="paragraph" w:customStyle="1" w:styleId="423EFC6475EC43008A575DB48DBB55BF">
    <w:name w:val="423EFC6475EC43008A575DB48DBB55BF"/>
  </w:style>
  <w:style w:type="paragraph" w:customStyle="1" w:styleId="75EC53DD1D7B4B0F9AC9C562637145F8">
    <w:name w:val="75EC53DD1D7B4B0F9AC9C562637145F8"/>
  </w:style>
  <w:style w:type="paragraph" w:customStyle="1" w:styleId="A3EA861345C54EDD8D8D78D58A6C3DE0">
    <w:name w:val="A3EA861345C54EDD8D8D78D58A6C3DE0"/>
  </w:style>
  <w:style w:type="paragraph" w:customStyle="1" w:styleId="5A7408BDC155416B87D155B0C0468AB4">
    <w:name w:val="5A7408BDC155416B87D155B0C0468AB4"/>
  </w:style>
  <w:style w:type="paragraph" w:customStyle="1" w:styleId="F24A431C7A9744F594B16973E836921F">
    <w:name w:val="F24A431C7A9744F594B16973E836921F"/>
  </w:style>
  <w:style w:type="paragraph" w:customStyle="1" w:styleId="5015972C6AEF48E39CFF93F2E868CEB7">
    <w:name w:val="5015972C6AEF48E39CFF93F2E868CEB7"/>
  </w:style>
  <w:style w:type="paragraph" w:customStyle="1" w:styleId="2C09B9A9005849F9B403DC8E4AB3CB1E">
    <w:name w:val="2C09B9A9005849F9B403DC8E4AB3CB1E"/>
  </w:style>
  <w:style w:type="paragraph" w:customStyle="1" w:styleId="0CF7D73605F04A62B742A7963C91D1B0">
    <w:name w:val="0CF7D73605F04A62B742A7963C91D1B0"/>
  </w:style>
  <w:style w:type="paragraph" w:customStyle="1" w:styleId="A43A4C637BFC4E7BB8BCDE876B1B3F32">
    <w:name w:val="A43A4C637BFC4E7BB8BCDE876B1B3F32"/>
  </w:style>
  <w:style w:type="paragraph" w:customStyle="1" w:styleId="B4A56C68DF1A4CC4B74F9F5B027ED757">
    <w:name w:val="B4A56C68DF1A4CC4B74F9F5B027ED757"/>
  </w:style>
  <w:style w:type="paragraph" w:customStyle="1" w:styleId="608144E5CFF5420EB2EC9C3D047747F4">
    <w:name w:val="608144E5CFF5420EB2EC9C3D047747F4"/>
  </w:style>
  <w:style w:type="paragraph" w:customStyle="1" w:styleId="3AD9878579AC4B4E9349E619B176CE73">
    <w:name w:val="3AD9878579AC4B4E9349E619B176CE73"/>
  </w:style>
  <w:style w:type="paragraph" w:customStyle="1" w:styleId="3367989D1AC849EF8C0A308773583825">
    <w:name w:val="3367989D1AC849EF8C0A308773583825"/>
  </w:style>
  <w:style w:type="paragraph" w:customStyle="1" w:styleId="372A857190C44657AB6BEAC7ECE33BA3">
    <w:name w:val="372A857190C44657AB6BEAC7ECE33BA3"/>
  </w:style>
  <w:style w:type="paragraph" w:customStyle="1" w:styleId="AE8EB3C4A1434A7DAF0E12CB35408C60">
    <w:name w:val="AE8EB3C4A1434A7DAF0E12CB35408C60"/>
  </w:style>
  <w:style w:type="paragraph" w:customStyle="1" w:styleId="1C744A7DFE2F450AB15172B877806BD9">
    <w:name w:val="1C744A7DFE2F450AB15172B877806BD9"/>
  </w:style>
  <w:style w:type="paragraph" w:customStyle="1" w:styleId="AB308658FA7A43708773B2B2EDD43F6F">
    <w:name w:val="AB308658FA7A43708773B2B2EDD43F6F"/>
  </w:style>
  <w:style w:type="paragraph" w:customStyle="1" w:styleId="F6245009465749DFB67F1DF8376855F6">
    <w:name w:val="F6245009465749DFB67F1DF8376855F6"/>
  </w:style>
  <w:style w:type="paragraph" w:customStyle="1" w:styleId="AAB9B59BDFB6474C84DBD639BD406606">
    <w:name w:val="AAB9B59BDFB6474C84DBD639BD406606"/>
  </w:style>
  <w:style w:type="paragraph" w:customStyle="1" w:styleId="0E5B7078616D4F57868F01DA503E21A9">
    <w:name w:val="0E5B7078616D4F57868F01DA503E21A9"/>
  </w:style>
  <w:style w:type="paragraph" w:customStyle="1" w:styleId="5B8E27F809164325A8A9354F95465361">
    <w:name w:val="5B8E27F809164325A8A9354F95465361"/>
  </w:style>
  <w:style w:type="paragraph" w:customStyle="1" w:styleId="9B3F22CE5768456ABF02A5558545DCB5">
    <w:name w:val="9B3F22CE5768456ABF02A5558545DCB5"/>
  </w:style>
  <w:style w:type="paragraph" w:customStyle="1" w:styleId="ADD20FDB98D4490FA2A53DB646AEDF59">
    <w:name w:val="ADD20FDB98D4490FA2A53DB646AEDF59"/>
  </w:style>
  <w:style w:type="paragraph" w:customStyle="1" w:styleId="B364978C631C4689B7AA678DD958CF15">
    <w:name w:val="B364978C631C4689B7AA678DD958CF15"/>
  </w:style>
  <w:style w:type="paragraph" w:customStyle="1" w:styleId="9DA71AA1B97443EB85035A2D2C66B703">
    <w:name w:val="9DA71AA1B97443EB85035A2D2C66B703"/>
  </w:style>
  <w:style w:type="paragraph" w:customStyle="1" w:styleId="964D5A3876C6410EBD5F3B66B11638B9">
    <w:name w:val="964D5A3876C6410EBD5F3B66B11638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östra storgatan, 553 21 Jönköping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CAC07-CAE5-48FA-A1D9-67F22D6B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för målgruppsprofilering.dotx</Template>
  <TotalTime>139</TotalTime>
  <Pages>9</Pages>
  <Words>728</Words>
  <Characters>3860</Characters>
  <Application>Microsoft Office Word</Application>
  <DocSecurity>0</DocSecurity>
  <Lines>32</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Målgruppsanalys</vt:lpstr>
      <vt:lpstr/>
    </vt:vector>
  </TitlesOfParts>
  <Company>dal baffo</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Målgruppsanalys</dc:title>
  <dc:subject>till Dal baffo</dc:subject>
  <dc:creator>Herman Bahr</dc:creator>
  <cp:keywords>herman bahr</cp:keywords>
  <dc:description>2021-04-12</dc:description>
  <cp:lastModifiedBy>Herman Bahr</cp:lastModifiedBy>
  <cp:revision>13</cp:revision>
  <dcterms:created xsi:type="dcterms:W3CDTF">2021-05-16T14:42:00Z</dcterms:created>
  <dcterms:modified xsi:type="dcterms:W3CDTF">2021-05-16T17:01:00Z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